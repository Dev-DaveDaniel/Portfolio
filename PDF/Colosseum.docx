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82F413" w14:textId="152E0F3E" w:rsidR="120DD077" w:rsidRDefault="120DD077" w:rsidP="4B52D9EB">
      <w:pPr>
        <w:pStyle w:val="Title"/>
        <w:rPr>
          <w:color w:val="9E5E9B" w:themeColor="accent6"/>
          <w:sz w:val="96"/>
          <w:szCs w:val="96"/>
        </w:rPr>
      </w:pPr>
      <w:r w:rsidRPr="4B52D9EB">
        <w:rPr>
          <w:color w:val="9E5E9B" w:themeColor="accent6"/>
          <w:sz w:val="96"/>
          <w:szCs w:val="96"/>
        </w:rPr>
        <w:t>Colosseum Level Design Document</w:t>
      </w: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eastAsia="ja-JP"/>
        </w:rPr>
        <w:id w:val="193216097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8558D4" w14:textId="7C28857A" w:rsidR="00D847EB" w:rsidRPr="00145406" w:rsidRDefault="00D847EB" w:rsidP="4B52D9EB">
          <w:pPr>
            <w:pStyle w:val="TOCHeading"/>
            <w:rPr>
              <w:color w:val="9E5E9B" w:themeColor="accent6"/>
              <w:sz w:val="36"/>
              <w:szCs w:val="36"/>
            </w:rPr>
          </w:pPr>
          <w:r w:rsidRPr="4B52D9EB">
            <w:rPr>
              <w:color w:val="9E5E9B" w:themeColor="accent6"/>
              <w:sz w:val="36"/>
              <w:szCs w:val="36"/>
            </w:rPr>
            <w:t>Contents</w:t>
          </w:r>
        </w:p>
        <w:p w14:paraId="322ECA45" w14:textId="60118FB1" w:rsidR="00B2031A" w:rsidRPr="00145406" w:rsidRDefault="00D847EB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145406">
            <w:rPr>
              <w:sz w:val="24"/>
              <w:szCs w:val="24"/>
            </w:rPr>
            <w:fldChar w:fldCharType="begin"/>
          </w:r>
          <w:r w:rsidRPr="00145406">
            <w:rPr>
              <w:sz w:val="24"/>
              <w:szCs w:val="24"/>
            </w:rPr>
            <w:instrText xml:space="preserve"> TOC \o "1-3" \h \z \u </w:instrText>
          </w:r>
          <w:r w:rsidRPr="00145406">
            <w:rPr>
              <w:sz w:val="24"/>
              <w:szCs w:val="24"/>
            </w:rPr>
            <w:fldChar w:fldCharType="separate"/>
          </w:r>
          <w:hyperlink w:anchor="_Toc135250163" w:history="1">
            <w:r w:rsidR="00B2031A" w:rsidRPr="00145406">
              <w:rPr>
                <w:rStyle w:val="Hyperlink"/>
                <w:noProof/>
                <w:sz w:val="24"/>
                <w:szCs w:val="24"/>
              </w:rPr>
              <w:t>High Level Design Overview</w:t>
            </w:r>
            <w:r w:rsidR="00B2031A" w:rsidRPr="00145406">
              <w:rPr>
                <w:noProof/>
                <w:webHidden/>
                <w:sz w:val="24"/>
                <w:szCs w:val="24"/>
              </w:rPr>
              <w:tab/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begin"/>
            </w:r>
            <w:r w:rsidR="00B2031A" w:rsidRPr="00145406">
              <w:rPr>
                <w:noProof/>
                <w:webHidden/>
                <w:sz w:val="24"/>
                <w:szCs w:val="24"/>
              </w:rPr>
              <w:instrText xml:space="preserve"> PAGEREF _Toc135250163 \h </w:instrText>
            </w:r>
            <w:r w:rsidR="00B2031A" w:rsidRPr="00145406">
              <w:rPr>
                <w:noProof/>
                <w:webHidden/>
                <w:sz w:val="24"/>
                <w:szCs w:val="24"/>
              </w:rPr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2031A" w:rsidRPr="00145406">
              <w:rPr>
                <w:noProof/>
                <w:webHidden/>
                <w:sz w:val="24"/>
                <w:szCs w:val="24"/>
              </w:rPr>
              <w:t>2</w:t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12760F" w14:textId="79D4E499" w:rsidR="00B2031A" w:rsidRPr="00145406" w:rsidRDefault="00000000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35250164" w:history="1">
            <w:r w:rsidR="00B2031A" w:rsidRPr="00145406">
              <w:rPr>
                <w:rStyle w:val="Hyperlink"/>
                <w:noProof/>
                <w:sz w:val="24"/>
                <w:szCs w:val="24"/>
              </w:rPr>
              <w:t>Main Objectives</w:t>
            </w:r>
            <w:r w:rsidR="00B2031A" w:rsidRPr="00145406">
              <w:rPr>
                <w:noProof/>
                <w:webHidden/>
                <w:sz w:val="24"/>
                <w:szCs w:val="24"/>
              </w:rPr>
              <w:tab/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begin"/>
            </w:r>
            <w:r w:rsidR="00B2031A" w:rsidRPr="00145406">
              <w:rPr>
                <w:noProof/>
                <w:webHidden/>
                <w:sz w:val="24"/>
                <w:szCs w:val="24"/>
              </w:rPr>
              <w:instrText xml:space="preserve"> PAGEREF _Toc135250164 \h </w:instrText>
            </w:r>
            <w:r w:rsidR="00B2031A" w:rsidRPr="00145406">
              <w:rPr>
                <w:noProof/>
                <w:webHidden/>
                <w:sz w:val="24"/>
                <w:szCs w:val="24"/>
              </w:rPr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2031A" w:rsidRPr="00145406">
              <w:rPr>
                <w:noProof/>
                <w:webHidden/>
                <w:sz w:val="24"/>
                <w:szCs w:val="24"/>
              </w:rPr>
              <w:t>2</w:t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47FD40" w14:textId="0F7DB9DA" w:rsidR="00B2031A" w:rsidRPr="00145406" w:rsidRDefault="00000000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35250165" w:history="1">
            <w:r w:rsidR="00B2031A" w:rsidRPr="00145406">
              <w:rPr>
                <w:rStyle w:val="Hyperlink"/>
                <w:noProof/>
                <w:sz w:val="24"/>
                <w:szCs w:val="24"/>
              </w:rPr>
              <w:t>Design Motivations</w:t>
            </w:r>
            <w:r w:rsidR="00B2031A" w:rsidRPr="00145406">
              <w:rPr>
                <w:noProof/>
                <w:webHidden/>
                <w:sz w:val="24"/>
                <w:szCs w:val="24"/>
              </w:rPr>
              <w:tab/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begin"/>
            </w:r>
            <w:r w:rsidR="00B2031A" w:rsidRPr="00145406">
              <w:rPr>
                <w:noProof/>
                <w:webHidden/>
                <w:sz w:val="24"/>
                <w:szCs w:val="24"/>
              </w:rPr>
              <w:instrText xml:space="preserve"> PAGEREF _Toc135250165 \h </w:instrText>
            </w:r>
            <w:r w:rsidR="00B2031A" w:rsidRPr="00145406">
              <w:rPr>
                <w:noProof/>
                <w:webHidden/>
                <w:sz w:val="24"/>
                <w:szCs w:val="24"/>
              </w:rPr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2031A" w:rsidRPr="00145406">
              <w:rPr>
                <w:noProof/>
                <w:webHidden/>
                <w:sz w:val="24"/>
                <w:szCs w:val="24"/>
              </w:rPr>
              <w:t>2</w:t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CB294F" w14:textId="07556BD0" w:rsidR="00B2031A" w:rsidRPr="00145406" w:rsidRDefault="00000000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35250166" w:history="1">
            <w:r w:rsidR="00B2031A" w:rsidRPr="00145406">
              <w:rPr>
                <w:rStyle w:val="Hyperlink"/>
                <w:noProof/>
                <w:sz w:val="24"/>
                <w:szCs w:val="24"/>
              </w:rPr>
              <w:t>Key Elements</w:t>
            </w:r>
            <w:r w:rsidR="00B2031A" w:rsidRPr="00145406">
              <w:rPr>
                <w:noProof/>
                <w:webHidden/>
                <w:sz w:val="24"/>
                <w:szCs w:val="24"/>
              </w:rPr>
              <w:tab/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begin"/>
            </w:r>
            <w:r w:rsidR="00B2031A" w:rsidRPr="00145406">
              <w:rPr>
                <w:noProof/>
                <w:webHidden/>
                <w:sz w:val="24"/>
                <w:szCs w:val="24"/>
              </w:rPr>
              <w:instrText xml:space="preserve"> PAGEREF _Toc135250166 \h </w:instrText>
            </w:r>
            <w:r w:rsidR="00B2031A" w:rsidRPr="00145406">
              <w:rPr>
                <w:noProof/>
                <w:webHidden/>
                <w:sz w:val="24"/>
                <w:szCs w:val="24"/>
              </w:rPr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2031A" w:rsidRPr="00145406">
              <w:rPr>
                <w:noProof/>
                <w:webHidden/>
                <w:sz w:val="24"/>
                <w:szCs w:val="24"/>
              </w:rPr>
              <w:t>2</w:t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FCAA38" w14:textId="52378422" w:rsidR="00B2031A" w:rsidRPr="00145406" w:rsidRDefault="00000000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35250167" w:history="1">
            <w:r w:rsidR="00B2031A" w:rsidRPr="00145406">
              <w:rPr>
                <w:rStyle w:val="Hyperlink"/>
                <w:noProof/>
                <w:sz w:val="24"/>
                <w:szCs w:val="24"/>
              </w:rPr>
              <w:t>Expected Player Experience</w:t>
            </w:r>
            <w:r w:rsidR="00B2031A" w:rsidRPr="00145406">
              <w:rPr>
                <w:noProof/>
                <w:webHidden/>
                <w:sz w:val="24"/>
                <w:szCs w:val="24"/>
              </w:rPr>
              <w:tab/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begin"/>
            </w:r>
            <w:r w:rsidR="00B2031A" w:rsidRPr="00145406">
              <w:rPr>
                <w:noProof/>
                <w:webHidden/>
                <w:sz w:val="24"/>
                <w:szCs w:val="24"/>
              </w:rPr>
              <w:instrText xml:space="preserve"> PAGEREF _Toc135250167 \h </w:instrText>
            </w:r>
            <w:r w:rsidR="00B2031A" w:rsidRPr="00145406">
              <w:rPr>
                <w:noProof/>
                <w:webHidden/>
                <w:sz w:val="24"/>
                <w:szCs w:val="24"/>
              </w:rPr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2031A" w:rsidRPr="00145406">
              <w:rPr>
                <w:noProof/>
                <w:webHidden/>
                <w:sz w:val="24"/>
                <w:szCs w:val="24"/>
              </w:rPr>
              <w:t>3</w:t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1AFD2F" w14:textId="759F3654" w:rsidR="00B2031A" w:rsidRPr="00145406" w:rsidRDefault="00000000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35250168" w:history="1">
            <w:r w:rsidR="00B2031A" w:rsidRPr="00145406">
              <w:rPr>
                <w:rStyle w:val="Hyperlink"/>
                <w:noProof/>
                <w:sz w:val="24"/>
                <w:szCs w:val="24"/>
              </w:rPr>
              <w:t>Overview Map</w:t>
            </w:r>
            <w:r w:rsidR="00B2031A" w:rsidRPr="00145406">
              <w:rPr>
                <w:noProof/>
                <w:webHidden/>
                <w:sz w:val="24"/>
                <w:szCs w:val="24"/>
              </w:rPr>
              <w:tab/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begin"/>
            </w:r>
            <w:r w:rsidR="00B2031A" w:rsidRPr="00145406">
              <w:rPr>
                <w:noProof/>
                <w:webHidden/>
                <w:sz w:val="24"/>
                <w:szCs w:val="24"/>
              </w:rPr>
              <w:instrText xml:space="preserve"> PAGEREF _Toc135250168 \h </w:instrText>
            </w:r>
            <w:r w:rsidR="00B2031A" w:rsidRPr="00145406">
              <w:rPr>
                <w:noProof/>
                <w:webHidden/>
                <w:sz w:val="24"/>
                <w:szCs w:val="24"/>
              </w:rPr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2031A" w:rsidRPr="00145406">
              <w:rPr>
                <w:noProof/>
                <w:webHidden/>
                <w:sz w:val="24"/>
                <w:szCs w:val="24"/>
              </w:rPr>
              <w:t>3</w:t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6FE1EB" w14:textId="6DCA4C2A" w:rsidR="00B2031A" w:rsidRPr="00145406" w:rsidRDefault="00000000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35250169" w:history="1">
            <w:r w:rsidR="00B2031A" w:rsidRPr="00145406">
              <w:rPr>
                <w:rStyle w:val="Hyperlink"/>
                <w:noProof/>
                <w:sz w:val="24"/>
                <w:szCs w:val="24"/>
              </w:rPr>
              <w:t>Points of Interest</w:t>
            </w:r>
            <w:r w:rsidR="00B2031A" w:rsidRPr="00145406">
              <w:rPr>
                <w:noProof/>
                <w:webHidden/>
                <w:sz w:val="24"/>
                <w:szCs w:val="24"/>
              </w:rPr>
              <w:tab/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begin"/>
            </w:r>
            <w:r w:rsidR="00B2031A" w:rsidRPr="00145406">
              <w:rPr>
                <w:noProof/>
                <w:webHidden/>
                <w:sz w:val="24"/>
                <w:szCs w:val="24"/>
              </w:rPr>
              <w:instrText xml:space="preserve"> PAGEREF _Toc135250169 \h </w:instrText>
            </w:r>
            <w:r w:rsidR="00B2031A" w:rsidRPr="00145406">
              <w:rPr>
                <w:noProof/>
                <w:webHidden/>
                <w:sz w:val="24"/>
                <w:szCs w:val="24"/>
              </w:rPr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2031A" w:rsidRPr="00145406">
              <w:rPr>
                <w:noProof/>
                <w:webHidden/>
                <w:sz w:val="24"/>
                <w:szCs w:val="24"/>
              </w:rPr>
              <w:t>3</w:t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3AD94D" w14:textId="365DB175" w:rsidR="00B2031A" w:rsidRPr="00145406" w:rsidRDefault="00000000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35250170" w:history="1">
            <w:r w:rsidR="00B2031A" w:rsidRPr="00145406">
              <w:rPr>
                <w:rStyle w:val="Hyperlink"/>
                <w:noProof/>
                <w:sz w:val="24"/>
                <w:szCs w:val="24"/>
              </w:rPr>
              <w:t>Aesthetic (Look and Feel)</w:t>
            </w:r>
            <w:r w:rsidR="00B2031A" w:rsidRPr="00145406">
              <w:rPr>
                <w:noProof/>
                <w:webHidden/>
                <w:sz w:val="24"/>
                <w:szCs w:val="24"/>
              </w:rPr>
              <w:tab/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begin"/>
            </w:r>
            <w:r w:rsidR="00B2031A" w:rsidRPr="00145406">
              <w:rPr>
                <w:noProof/>
                <w:webHidden/>
                <w:sz w:val="24"/>
                <w:szCs w:val="24"/>
              </w:rPr>
              <w:instrText xml:space="preserve"> PAGEREF _Toc135250170 \h </w:instrText>
            </w:r>
            <w:r w:rsidR="00B2031A" w:rsidRPr="00145406">
              <w:rPr>
                <w:noProof/>
                <w:webHidden/>
                <w:sz w:val="24"/>
                <w:szCs w:val="24"/>
              </w:rPr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2031A" w:rsidRPr="00145406">
              <w:rPr>
                <w:noProof/>
                <w:webHidden/>
                <w:sz w:val="24"/>
                <w:szCs w:val="24"/>
              </w:rPr>
              <w:t>4</w:t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AF2C26" w14:textId="07CA6B3D" w:rsidR="00B2031A" w:rsidRPr="00145406" w:rsidRDefault="00000000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35250171" w:history="1">
            <w:r w:rsidR="00B2031A" w:rsidRPr="00145406">
              <w:rPr>
                <w:rStyle w:val="Hyperlink"/>
                <w:noProof/>
                <w:sz w:val="24"/>
                <w:szCs w:val="24"/>
              </w:rPr>
              <w:t>Pickups</w:t>
            </w:r>
            <w:r w:rsidR="00B2031A" w:rsidRPr="00145406">
              <w:rPr>
                <w:noProof/>
                <w:webHidden/>
                <w:sz w:val="24"/>
                <w:szCs w:val="24"/>
              </w:rPr>
              <w:tab/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begin"/>
            </w:r>
            <w:r w:rsidR="00B2031A" w:rsidRPr="00145406">
              <w:rPr>
                <w:noProof/>
                <w:webHidden/>
                <w:sz w:val="24"/>
                <w:szCs w:val="24"/>
              </w:rPr>
              <w:instrText xml:space="preserve"> PAGEREF _Toc135250171 \h </w:instrText>
            </w:r>
            <w:r w:rsidR="00B2031A" w:rsidRPr="00145406">
              <w:rPr>
                <w:noProof/>
                <w:webHidden/>
                <w:sz w:val="24"/>
                <w:szCs w:val="24"/>
              </w:rPr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2031A" w:rsidRPr="00145406">
              <w:rPr>
                <w:noProof/>
                <w:webHidden/>
                <w:sz w:val="24"/>
                <w:szCs w:val="24"/>
              </w:rPr>
              <w:t>7</w:t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3D8B17" w14:textId="60AC704B" w:rsidR="00B2031A" w:rsidRPr="00145406" w:rsidRDefault="00000000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35250172" w:history="1">
            <w:r w:rsidR="00B2031A" w:rsidRPr="00145406">
              <w:rPr>
                <w:rStyle w:val="Hyperlink"/>
                <w:noProof/>
                <w:sz w:val="24"/>
                <w:szCs w:val="24"/>
              </w:rPr>
              <w:t>Pathway Maps</w:t>
            </w:r>
            <w:r w:rsidR="00B2031A" w:rsidRPr="00145406">
              <w:rPr>
                <w:noProof/>
                <w:webHidden/>
                <w:sz w:val="24"/>
                <w:szCs w:val="24"/>
              </w:rPr>
              <w:tab/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begin"/>
            </w:r>
            <w:r w:rsidR="00B2031A" w:rsidRPr="00145406">
              <w:rPr>
                <w:noProof/>
                <w:webHidden/>
                <w:sz w:val="24"/>
                <w:szCs w:val="24"/>
              </w:rPr>
              <w:instrText xml:space="preserve"> PAGEREF _Toc135250172 \h </w:instrText>
            </w:r>
            <w:r w:rsidR="00B2031A" w:rsidRPr="00145406">
              <w:rPr>
                <w:noProof/>
                <w:webHidden/>
                <w:sz w:val="24"/>
                <w:szCs w:val="24"/>
              </w:rPr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2031A" w:rsidRPr="00145406">
              <w:rPr>
                <w:noProof/>
                <w:webHidden/>
                <w:sz w:val="24"/>
                <w:szCs w:val="24"/>
              </w:rPr>
              <w:t>9</w:t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0DD0A9" w14:textId="33DA6DBB" w:rsidR="00B2031A" w:rsidRPr="00145406" w:rsidRDefault="00000000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35250173" w:history="1">
            <w:r w:rsidR="00B2031A" w:rsidRPr="00145406">
              <w:rPr>
                <w:rStyle w:val="Hyperlink"/>
                <w:noProof/>
                <w:sz w:val="24"/>
                <w:szCs w:val="24"/>
              </w:rPr>
              <w:t>Conflict Points</w:t>
            </w:r>
            <w:r w:rsidR="00B2031A" w:rsidRPr="00145406">
              <w:rPr>
                <w:noProof/>
                <w:webHidden/>
                <w:sz w:val="24"/>
                <w:szCs w:val="24"/>
              </w:rPr>
              <w:tab/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begin"/>
            </w:r>
            <w:r w:rsidR="00B2031A" w:rsidRPr="00145406">
              <w:rPr>
                <w:noProof/>
                <w:webHidden/>
                <w:sz w:val="24"/>
                <w:szCs w:val="24"/>
              </w:rPr>
              <w:instrText xml:space="preserve"> PAGEREF _Toc135250173 \h </w:instrText>
            </w:r>
            <w:r w:rsidR="00B2031A" w:rsidRPr="00145406">
              <w:rPr>
                <w:noProof/>
                <w:webHidden/>
                <w:sz w:val="24"/>
                <w:szCs w:val="24"/>
              </w:rPr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2031A" w:rsidRPr="00145406">
              <w:rPr>
                <w:noProof/>
                <w:webHidden/>
                <w:sz w:val="24"/>
                <w:szCs w:val="24"/>
              </w:rPr>
              <w:t>9</w:t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0AE566" w14:textId="06BB462F" w:rsidR="00B2031A" w:rsidRPr="00145406" w:rsidRDefault="00000000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35250174" w:history="1">
            <w:r w:rsidR="00B2031A" w:rsidRPr="00145406">
              <w:rPr>
                <w:rStyle w:val="Hyperlink"/>
                <w:noProof/>
                <w:sz w:val="24"/>
                <w:szCs w:val="24"/>
              </w:rPr>
              <w:t>Choke points</w:t>
            </w:r>
            <w:r w:rsidR="00B2031A" w:rsidRPr="00145406">
              <w:rPr>
                <w:noProof/>
                <w:webHidden/>
                <w:sz w:val="24"/>
                <w:szCs w:val="24"/>
              </w:rPr>
              <w:tab/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begin"/>
            </w:r>
            <w:r w:rsidR="00B2031A" w:rsidRPr="00145406">
              <w:rPr>
                <w:noProof/>
                <w:webHidden/>
                <w:sz w:val="24"/>
                <w:szCs w:val="24"/>
              </w:rPr>
              <w:instrText xml:space="preserve"> PAGEREF _Toc135250174 \h </w:instrText>
            </w:r>
            <w:r w:rsidR="00B2031A" w:rsidRPr="00145406">
              <w:rPr>
                <w:noProof/>
                <w:webHidden/>
                <w:sz w:val="24"/>
                <w:szCs w:val="24"/>
              </w:rPr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2031A" w:rsidRPr="00145406">
              <w:rPr>
                <w:noProof/>
                <w:webHidden/>
                <w:sz w:val="24"/>
                <w:szCs w:val="24"/>
              </w:rPr>
              <w:t>10</w:t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0F333A" w14:textId="4E2F1AC1" w:rsidR="00B2031A" w:rsidRPr="00145406" w:rsidRDefault="00000000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35250175" w:history="1">
            <w:r w:rsidR="00B2031A" w:rsidRPr="00145406">
              <w:rPr>
                <w:rStyle w:val="Hyperlink"/>
                <w:noProof/>
                <w:sz w:val="24"/>
                <w:szCs w:val="24"/>
              </w:rPr>
              <w:t>Balance Considerations</w:t>
            </w:r>
            <w:r w:rsidR="00B2031A" w:rsidRPr="00145406">
              <w:rPr>
                <w:noProof/>
                <w:webHidden/>
                <w:sz w:val="24"/>
                <w:szCs w:val="24"/>
              </w:rPr>
              <w:tab/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begin"/>
            </w:r>
            <w:r w:rsidR="00B2031A" w:rsidRPr="00145406">
              <w:rPr>
                <w:noProof/>
                <w:webHidden/>
                <w:sz w:val="24"/>
                <w:szCs w:val="24"/>
              </w:rPr>
              <w:instrText xml:space="preserve"> PAGEREF _Toc135250175 \h </w:instrText>
            </w:r>
            <w:r w:rsidR="00B2031A" w:rsidRPr="00145406">
              <w:rPr>
                <w:noProof/>
                <w:webHidden/>
                <w:sz w:val="24"/>
                <w:szCs w:val="24"/>
              </w:rPr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2031A" w:rsidRPr="00145406">
              <w:rPr>
                <w:noProof/>
                <w:webHidden/>
                <w:sz w:val="24"/>
                <w:szCs w:val="24"/>
              </w:rPr>
              <w:t>12</w:t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2D0241" w14:textId="548DE544" w:rsidR="00B2031A" w:rsidRPr="00145406" w:rsidRDefault="00000000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35250176" w:history="1">
            <w:r w:rsidR="00B2031A" w:rsidRPr="00145406">
              <w:rPr>
                <w:rStyle w:val="Hyperlink"/>
                <w:noProof/>
                <w:sz w:val="24"/>
                <w:szCs w:val="24"/>
              </w:rPr>
              <w:t>Expected Issues</w:t>
            </w:r>
            <w:r w:rsidR="00B2031A" w:rsidRPr="00145406">
              <w:rPr>
                <w:noProof/>
                <w:webHidden/>
                <w:sz w:val="24"/>
                <w:szCs w:val="24"/>
              </w:rPr>
              <w:tab/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begin"/>
            </w:r>
            <w:r w:rsidR="00B2031A" w:rsidRPr="00145406">
              <w:rPr>
                <w:noProof/>
                <w:webHidden/>
                <w:sz w:val="24"/>
                <w:szCs w:val="24"/>
              </w:rPr>
              <w:instrText xml:space="preserve"> PAGEREF _Toc135250176 \h </w:instrText>
            </w:r>
            <w:r w:rsidR="00B2031A" w:rsidRPr="00145406">
              <w:rPr>
                <w:noProof/>
                <w:webHidden/>
                <w:sz w:val="24"/>
                <w:szCs w:val="24"/>
              </w:rPr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2031A" w:rsidRPr="00145406">
              <w:rPr>
                <w:noProof/>
                <w:webHidden/>
                <w:sz w:val="24"/>
                <w:szCs w:val="24"/>
              </w:rPr>
              <w:t>12</w:t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BC31FB" w14:textId="76C59707" w:rsidR="00B2031A" w:rsidRPr="00145406" w:rsidRDefault="00000000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35250177" w:history="1">
            <w:r w:rsidR="00B2031A" w:rsidRPr="00145406">
              <w:rPr>
                <w:rStyle w:val="Hyperlink"/>
                <w:noProof/>
                <w:sz w:val="24"/>
                <w:szCs w:val="24"/>
              </w:rPr>
              <w:t>Testing Plan</w:t>
            </w:r>
            <w:r w:rsidR="00B2031A" w:rsidRPr="00145406">
              <w:rPr>
                <w:noProof/>
                <w:webHidden/>
                <w:sz w:val="24"/>
                <w:szCs w:val="24"/>
              </w:rPr>
              <w:tab/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begin"/>
            </w:r>
            <w:r w:rsidR="00B2031A" w:rsidRPr="00145406">
              <w:rPr>
                <w:noProof/>
                <w:webHidden/>
                <w:sz w:val="24"/>
                <w:szCs w:val="24"/>
              </w:rPr>
              <w:instrText xml:space="preserve"> PAGEREF _Toc135250177 \h </w:instrText>
            </w:r>
            <w:r w:rsidR="00B2031A" w:rsidRPr="00145406">
              <w:rPr>
                <w:noProof/>
                <w:webHidden/>
                <w:sz w:val="24"/>
                <w:szCs w:val="24"/>
              </w:rPr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2031A" w:rsidRPr="00145406">
              <w:rPr>
                <w:noProof/>
                <w:webHidden/>
                <w:sz w:val="24"/>
                <w:szCs w:val="24"/>
              </w:rPr>
              <w:t>13</w:t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D65721" w14:textId="1690D6BE" w:rsidR="00B2031A" w:rsidRPr="00145406" w:rsidRDefault="00000000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35250178" w:history="1">
            <w:r w:rsidR="00B2031A" w:rsidRPr="00145406">
              <w:rPr>
                <w:rStyle w:val="Hyperlink"/>
                <w:noProof/>
                <w:sz w:val="24"/>
                <w:szCs w:val="24"/>
              </w:rPr>
              <w:t>Mitigation Strategy</w:t>
            </w:r>
            <w:r w:rsidR="00B2031A" w:rsidRPr="00145406">
              <w:rPr>
                <w:noProof/>
                <w:webHidden/>
                <w:sz w:val="24"/>
                <w:szCs w:val="24"/>
              </w:rPr>
              <w:tab/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begin"/>
            </w:r>
            <w:r w:rsidR="00B2031A" w:rsidRPr="00145406">
              <w:rPr>
                <w:noProof/>
                <w:webHidden/>
                <w:sz w:val="24"/>
                <w:szCs w:val="24"/>
              </w:rPr>
              <w:instrText xml:space="preserve"> PAGEREF _Toc135250178 \h </w:instrText>
            </w:r>
            <w:r w:rsidR="00B2031A" w:rsidRPr="00145406">
              <w:rPr>
                <w:noProof/>
                <w:webHidden/>
                <w:sz w:val="24"/>
                <w:szCs w:val="24"/>
              </w:rPr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2031A" w:rsidRPr="00145406">
              <w:rPr>
                <w:noProof/>
                <w:webHidden/>
                <w:sz w:val="24"/>
                <w:szCs w:val="24"/>
              </w:rPr>
              <w:t>19</w:t>
            </w:r>
            <w:r w:rsidR="00B2031A" w:rsidRPr="0014540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AD6F71" w14:textId="27D96AE0" w:rsidR="00D847EB" w:rsidRPr="00145406" w:rsidRDefault="00D847EB">
          <w:pPr>
            <w:rPr>
              <w:sz w:val="24"/>
              <w:szCs w:val="24"/>
            </w:rPr>
          </w:pPr>
          <w:r w:rsidRPr="00145406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02742C4D" w14:textId="77777777" w:rsidR="00B2031A" w:rsidRPr="00145406" w:rsidRDefault="00B2031A" w:rsidP="00D847EB">
      <w:pPr>
        <w:pStyle w:val="Heading1"/>
        <w:rPr>
          <w:sz w:val="32"/>
          <w:szCs w:val="32"/>
        </w:rPr>
      </w:pPr>
    </w:p>
    <w:p w14:paraId="11A422D8" w14:textId="77777777" w:rsidR="00B2031A" w:rsidRPr="00145406" w:rsidRDefault="00B2031A" w:rsidP="00D847EB">
      <w:pPr>
        <w:pStyle w:val="Heading1"/>
        <w:rPr>
          <w:sz w:val="32"/>
          <w:szCs w:val="32"/>
        </w:rPr>
      </w:pPr>
    </w:p>
    <w:p w14:paraId="0130D317" w14:textId="3DD43939" w:rsidR="00D847EB" w:rsidRPr="00145406" w:rsidRDefault="00D847EB" w:rsidP="4B52D9EB">
      <w:pPr>
        <w:pStyle w:val="Heading1"/>
        <w:rPr>
          <w:color w:val="9E5E9B" w:themeColor="accent6"/>
          <w:sz w:val="32"/>
          <w:szCs w:val="32"/>
        </w:rPr>
      </w:pPr>
      <w:bookmarkStart w:id="0" w:name="_Toc135250163"/>
      <w:r w:rsidRPr="4B52D9EB">
        <w:rPr>
          <w:color w:val="9E5E9B" w:themeColor="accent6"/>
          <w:sz w:val="32"/>
          <w:szCs w:val="32"/>
        </w:rPr>
        <w:t>High Level Design Overview</w:t>
      </w:r>
      <w:bookmarkEnd w:id="0"/>
    </w:p>
    <w:p w14:paraId="543D1E52" w14:textId="743FD7B8" w:rsidR="00D867C0" w:rsidRPr="00145406" w:rsidRDefault="00D867C0" w:rsidP="00D847EB">
      <w:pPr>
        <w:pStyle w:val="Heading2"/>
        <w:rPr>
          <w:sz w:val="28"/>
          <w:szCs w:val="28"/>
        </w:rPr>
      </w:pPr>
      <w:bookmarkStart w:id="1" w:name="_Toc135250164"/>
      <w:r w:rsidRPr="00145406">
        <w:rPr>
          <w:sz w:val="28"/>
          <w:szCs w:val="28"/>
        </w:rPr>
        <w:t>Main Objectives</w:t>
      </w:r>
      <w:bookmarkEnd w:id="1"/>
    </w:p>
    <w:p w14:paraId="24ABD1B1" w14:textId="678075EA" w:rsidR="007047F0" w:rsidRPr="00145406" w:rsidRDefault="00B02B7A" w:rsidP="007047F0">
      <w:r>
        <w:t>Main objectives are to build a</w:t>
      </w:r>
      <w:r w:rsidR="008265CB">
        <w:t xml:space="preserve"> king of the hill</w:t>
      </w:r>
      <w:r>
        <w:t xml:space="preserve"> map that is inspired by roman colosseum.</w:t>
      </w:r>
      <w:r w:rsidR="0020707E">
        <w:t xml:space="preserve"> The map should resemble a colosseum.</w:t>
      </w:r>
    </w:p>
    <w:p w14:paraId="2D789FB7" w14:textId="00D40056" w:rsidR="62C6A1F7" w:rsidRDefault="62C6A1F7" w:rsidP="228B1E06">
      <w:pPr>
        <w:jc w:val="center"/>
      </w:pPr>
      <w:r>
        <w:rPr>
          <w:noProof/>
        </w:rPr>
        <w:drawing>
          <wp:inline distT="0" distB="0" distL="0" distR="0" wp14:anchorId="16E1955E" wp14:editId="162C8190">
            <wp:extent cx="4572000" cy="2400300"/>
            <wp:effectExtent l="0" t="0" r="0" b="0"/>
            <wp:docPr id="143772831" name="Picture 143772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0BBD" w14:textId="77777777" w:rsidR="0020707E" w:rsidRPr="00145406" w:rsidRDefault="0020707E" w:rsidP="007047F0">
      <w:pPr>
        <w:rPr>
          <w:sz w:val="24"/>
          <w:szCs w:val="24"/>
        </w:rPr>
      </w:pPr>
    </w:p>
    <w:p w14:paraId="60D75B40" w14:textId="6E982FC4" w:rsidR="00D847EB" w:rsidRPr="00145406" w:rsidRDefault="00D847EB" w:rsidP="00D847EB">
      <w:pPr>
        <w:pStyle w:val="Heading2"/>
        <w:rPr>
          <w:sz w:val="28"/>
          <w:szCs w:val="28"/>
        </w:rPr>
      </w:pPr>
      <w:bookmarkStart w:id="2" w:name="_Toc135250165"/>
      <w:r w:rsidRPr="00145406">
        <w:rPr>
          <w:sz w:val="28"/>
          <w:szCs w:val="28"/>
        </w:rPr>
        <w:t>Design Motivations</w:t>
      </w:r>
      <w:bookmarkEnd w:id="2"/>
    </w:p>
    <w:p w14:paraId="5F6D6272" w14:textId="0C5DEFCD" w:rsidR="007047F0" w:rsidRPr="00145406" w:rsidRDefault="007047F0" w:rsidP="007047F0">
      <w:r>
        <w:t xml:space="preserve">Design motivations for this map is the roman colosseum. The arena style will </w:t>
      </w:r>
      <w:r w:rsidR="00EA34BF">
        <w:t xml:space="preserve">have to look and </w:t>
      </w:r>
      <w:r w:rsidR="5F1D718E">
        <w:t>be laid out</w:t>
      </w:r>
      <w:r w:rsidR="00EA34BF">
        <w:t xml:space="preserve"> like a colosseum, where the emperor has the best view and there would be minimal cover</w:t>
      </w:r>
      <w:r w:rsidR="3C36B04E">
        <w:t xml:space="preserve"> to promote an aggressive playstyle</w:t>
      </w:r>
      <w:r w:rsidR="00EA34BF">
        <w:t>.</w:t>
      </w:r>
    </w:p>
    <w:p w14:paraId="446F3980" w14:textId="77777777" w:rsidR="0020707E" w:rsidRPr="00145406" w:rsidRDefault="0020707E" w:rsidP="007047F0">
      <w:pPr>
        <w:rPr>
          <w:sz w:val="24"/>
          <w:szCs w:val="24"/>
        </w:rPr>
      </w:pPr>
    </w:p>
    <w:p w14:paraId="4DDF0BB0" w14:textId="02668D27" w:rsidR="00D847EB" w:rsidRPr="00145406" w:rsidRDefault="00D847EB" w:rsidP="00D847EB">
      <w:pPr>
        <w:pStyle w:val="Heading2"/>
        <w:rPr>
          <w:sz w:val="28"/>
          <w:szCs w:val="28"/>
        </w:rPr>
      </w:pPr>
      <w:bookmarkStart w:id="3" w:name="_Toc135250166"/>
      <w:r w:rsidRPr="00145406">
        <w:rPr>
          <w:sz w:val="28"/>
          <w:szCs w:val="28"/>
        </w:rPr>
        <w:t>Key Elements</w:t>
      </w:r>
      <w:bookmarkEnd w:id="3"/>
    </w:p>
    <w:p w14:paraId="3341CD90" w14:textId="750303AF" w:rsidR="007047F0" w:rsidRPr="00145406" w:rsidRDefault="008265CB" w:rsidP="007047F0">
      <w:r w:rsidRPr="00145406">
        <w:t>The key element of the map is the emperor’s box. This is the main point of interest</w:t>
      </w:r>
      <w:r w:rsidR="00A0333F" w:rsidRPr="00145406">
        <w:t xml:space="preserve"> as this point gives the player an advantage of position over the other team.</w:t>
      </w:r>
    </w:p>
    <w:p w14:paraId="39F6FE46" w14:textId="538E649A" w:rsidR="001671A0" w:rsidRPr="00145406" w:rsidRDefault="001671A0" w:rsidP="001671A0">
      <w:pPr>
        <w:jc w:val="center"/>
      </w:pPr>
      <w:r w:rsidRPr="00145406">
        <w:rPr>
          <w:noProof/>
        </w:rPr>
        <w:lastRenderedPageBreak/>
        <w:drawing>
          <wp:inline distT="0" distB="0" distL="0" distR="0" wp14:anchorId="18B65CD6" wp14:editId="70079700">
            <wp:extent cx="5943600" cy="3353435"/>
            <wp:effectExtent l="0" t="0" r="0" b="0"/>
            <wp:docPr id="548589103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89103" name="Picture 1" descr="A screenshot of a video gam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ABBE" w14:textId="77777777" w:rsidR="008265CB" w:rsidRPr="00145406" w:rsidRDefault="008265CB" w:rsidP="007047F0"/>
    <w:p w14:paraId="63F4128F" w14:textId="7E77D039" w:rsidR="00D847EB" w:rsidRPr="00145406" w:rsidRDefault="00D847EB" w:rsidP="00D847EB">
      <w:pPr>
        <w:pStyle w:val="Heading2"/>
        <w:rPr>
          <w:sz w:val="28"/>
          <w:szCs w:val="28"/>
        </w:rPr>
      </w:pPr>
      <w:bookmarkStart w:id="4" w:name="_Toc135250167"/>
      <w:r w:rsidRPr="00145406">
        <w:rPr>
          <w:sz w:val="28"/>
          <w:szCs w:val="28"/>
        </w:rPr>
        <w:t>Expected Player Experience</w:t>
      </w:r>
      <w:bookmarkEnd w:id="4"/>
    </w:p>
    <w:p w14:paraId="557C136A" w14:textId="04AA7BAB" w:rsidR="007047F0" w:rsidRPr="00145406" w:rsidRDefault="008F5E2C" w:rsidP="007047F0">
      <w:r w:rsidRPr="00145406">
        <w:t xml:space="preserve">Casual Players: casuals would feel more at ease with </w:t>
      </w:r>
      <w:r w:rsidR="0060431C" w:rsidRPr="00145406">
        <w:t>ma</w:t>
      </w:r>
      <w:r w:rsidR="008F6332" w:rsidRPr="00145406">
        <w:t>p as</w:t>
      </w:r>
      <w:r w:rsidR="00DC0D72" w:rsidRPr="00145406">
        <w:t xml:space="preserve"> </w:t>
      </w:r>
      <w:r w:rsidR="009D54EE" w:rsidRPr="00145406">
        <w:t>it is easy to flank the enemy team</w:t>
      </w:r>
      <w:r w:rsidR="00006E34" w:rsidRPr="00145406">
        <w:t xml:space="preserve"> in the map.</w:t>
      </w:r>
    </w:p>
    <w:p w14:paraId="4EA1DD2E" w14:textId="6E6968E6" w:rsidR="008F5E2C" w:rsidRPr="00145406" w:rsidRDefault="008F5E2C" w:rsidP="007047F0">
      <w:r>
        <w:t>Competitive Players</w:t>
      </w:r>
      <w:r w:rsidR="00376206">
        <w:t xml:space="preserve">: </w:t>
      </w:r>
      <w:r w:rsidR="004B6FDB">
        <w:t>Competitive</w:t>
      </w:r>
      <w:r w:rsidR="00376206">
        <w:t xml:space="preserve"> </w:t>
      </w:r>
      <w:r w:rsidR="004B6FDB">
        <w:t>players</w:t>
      </w:r>
      <w:r w:rsidR="00376206">
        <w:t xml:space="preserve"> will </w:t>
      </w:r>
      <w:r w:rsidR="68081974">
        <w:t>be</w:t>
      </w:r>
      <w:r w:rsidR="00692360">
        <w:t xml:space="preserve"> more pressurized as </w:t>
      </w:r>
      <w:r w:rsidR="00C90C3E">
        <w:t xml:space="preserve">emperors box plays a huge role in which team is winning the </w:t>
      </w:r>
      <w:r w:rsidR="004B6FDB">
        <w:t>round.</w:t>
      </w:r>
    </w:p>
    <w:p w14:paraId="52FCDB7A" w14:textId="1401BB54" w:rsidR="00D847EB" w:rsidRPr="00145406" w:rsidRDefault="00D847EB" w:rsidP="4B52D9EB">
      <w:pPr>
        <w:pStyle w:val="Heading1"/>
        <w:rPr>
          <w:color w:val="9E5E9B" w:themeColor="accent6"/>
          <w:sz w:val="32"/>
          <w:szCs w:val="32"/>
        </w:rPr>
      </w:pPr>
      <w:bookmarkStart w:id="5" w:name="_Toc135250168"/>
      <w:r w:rsidRPr="4B52D9EB">
        <w:rPr>
          <w:color w:val="9E5E9B" w:themeColor="accent6"/>
          <w:sz w:val="32"/>
          <w:szCs w:val="32"/>
        </w:rPr>
        <w:t>Overview Map</w:t>
      </w:r>
      <w:bookmarkEnd w:id="5"/>
    </w:p>
    <w:p w14:paraId="217C359F" w14:textId="77777777" w:rsidR="007047F0" w:rsidRPr="00145406" w:rsidRDefault="007047F0" w:rsidP="007047F0">
      <w:pPr>
        <w:rPr>
          <w:sz w:val="24"/>
          <w:szCs w:val="24"/>
        </w:rPr>
      </w:pPr>
    </w:p>
    <w:p w14:paraId="711915D4" w14:textId="4F22D46C" w:rsidR="00D847EB" w:rsidRPr="00145406" w:rsidRDefault="00D847EB" w:rsidP="00D847EB">
      <w:pPr>
        <w:pStyle w:val="Heading2"/>
        <w:rPr>
          <w:sz w:val="28"/>
          <w:szCs w:val="28"/>
        </w:rPr>
      </w:pPr>
      <w:bookmarkStart w:id="6" w:name="_Toc135250169"/>
      <w:r w:rsidRPr="00145406">
        <w:rPr>
          <w:sz w:val="28"/>
          <w:szCs w:val="28"/>
        </w:rPr>
        <w:t>Point of Interest</w:t>
      </w:r>
      <w:bookmarkEnd w:id="6"/>
    </w:p>
    <w:p w14:paraId="09111448" w14:textId="4802CC39" w:rsidR="007047F0" w:rsidRPr="00145406" w:rsidRDefault="007047F0" w:rsidP="007047F0">
      <w:r>
        <w:t xml:space="preserve">The main point of interest for this map is the emperor’s box. This point will have </w:t>
      </w:r>
      <w:r w:rsidR="739CB329">
        <w:t>a</w:t>
      </w:r>
      <w:r>
        <w:t xml:space="preserve"> </w:t>
      </w:r>
      <w:r w:rsidR="09DA90F3">
        <w:t>bird’s</w:t>
      </w:r>
      <w:r>
        <w:t xml:space="preserve"> eye view of the map. Any player standing in the emperor’s box will also be visible to all enemies.</w:t>
      </w:r>
      <w:r w:rsidR="008265CB">
        <w:t xml:space="preserve"> The player will have to walk up to the edge of the view zone to take any shots towards the player on the ground.</w:t>
      </w:r>
    </w:p>
    <w:p w14:paraId="5C1AD8EB" w14:textId="3BF73437" w:rsidR="00270519" w:rsidRPr="00145406" w:rsidRDefault="008D7EAD" w:rsidP="007B619C">
      <w:pPr>
        <w:jc w:val="center"/>
      </w:pPr>
      <w:r w:rsidRPr="00145406">
        <w:rPr>
          <w:noProof/>
        </w:rPr>
        <w:lastRenderedPageBreak/>
        <w:drawing>
          <wp:inline distT="0" distB="0" distL="0" distR="0" wp14:anchorId="287EB334" wp14:editId="199D2092">
            <wp:extent cx="5931535" cy="5931535"/>
            <wp:effectExtent l="0" t="0" r="0" b="0"/>
            <wp:docPr id="16374817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23539" w14:textId="77777777" w:rsidR="007047F0" w:rsidRPr="00145406" w:rsidRDefault="007047F0" w:rsidP="007047F0">
      <w:pPr>
        <w:rPr>
          <w:sz w:val="24"/>
          <w:szCs w:val="24"/>
        </w:rPr>
      </w:pPr>
    </w:p>
    <w:p w14:paraId="64D88BB7" w14:textId="5710AF6F" w:rsidR="00D867C0" w:rsidRPr="00145406" w:rsidRDefault="00D867C0" w:rsidP="00D867C0">
      <w:pPr>
        <w:pStyle w:val="Heading2"/>
        <w:rPr>
          <w:sz w:val="28"/>
          <w:szCs w:val="28"/>
        </w:rPr>
      </w:pPr>
      <w:bookmarkStart w:id="7" w:name="_Toc135250170"/>
      <w:r w:rsidRPr="00145406">
        <w:rPr>
          <w:sz w:val="28"/>
          <w:szCs w:val="28"/>
        </w:rPr>
        <w:t>Aesthetic (Look and Feel)</w:t>
      </w:r>
      <w:bookmarkEnd w:id="7"/>
    </w:p>
    <w:p w14:paraId="36272C89" w14:textId="462111D0" w:rsidR="007047F0" w:rsidRPr="00145406" w:rsidRDefault="007047F0" w:rsidP="007047F0">
      <w:r>
        <w:t>The map is inspired by the roman colosseum, the look of the map will match that of real colosseums built.</w:t>
      </w:r>
      <w:r w:rsidR="00DD2A8A">
        <w:t xml:space="preserve"> </w:t>
      </w:r>
      <w:r w:rsidR="008265CB">
        <w:t>There will be minimal meshing as from research</w:t>
      </w:r>
      <w:r w:rsidR="00A0333F">
        <w:t xml:space="preserve"> done on colosseums, there </w:t>
      </w:r>
      <w:r w:rsidR="7BC17FA9">
        <w:t>were not</w:t>
      </w:r>
      <w:r w:rsidR="00A0333F">
        <w:t xml:space="preserve"> much placed in the arena.</w:t>
      </w:r>
      <w:r w:rsidR="008265CB">
        <w:t xml:space="preserve"> </w:t>
      </w:r>
    </w:p>
    <w:p w14:paraId="5E60F72F" w14:textId="039B2175" w:rsidR="00937623" w:rsidRPr="00145406" w:rsidRDefault="00937623" w:rsidP="00937623">
      <w:pPr>
        <w:jc w:val="center"/>
      </w:pPr>
      <w:r w:rsidRPr="00145406">
        <w:rPr>
          <w:noProof/>
        </w:rPr>
        <w:lastRenderedPageBreak/>
        <w:drawing>
          <wp:inline distT="0" distB="0" distL="0" distR="0" wp14:anchorId="715F4A5C" wp14:editId="0231B1E1">
            <wp:extent cx="5943600" cy="4483735"/>
            <wp:effectExtent l="0" t="0" r="0" b="0"/>
            <wp:docPr id="1666667467" name="Picture 1" descr="A picture containing building, stadium, amphitheat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67467" name="Picture 1" descr="A picture containing building, stadium, amphitheatr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8588" w14:textId="3A907F50" w:rsidR="00B2031A" w:rsidRPr="00145406" w:rsidRDefault="00B2031A" w:rsidP="00937623">
      <w:pPr>
        <w:jc w:val="center"/>
      </w:pPr>
      <w:r w:rsidRPr="00145406">
        <w:rPr>
          <w:noProof/>
          <w:sz w:val="24"/>
          <w:szCs w:val="24"/>
        </w:rPr>
        <w:lastRenderedPageBreak/>
        <w:drawing>
          <wp:inline distT="0" distB="0" distL="0" distR="0" wp14:anchorId="7A41D1A9" wp14:editId="03A589A2">
            <wp:extent cx="5943600" cy="4164330"/>
            <wp:effectExtent l="0" t="0" r="0" b="7620"/>
            <wp:docPr id="78634599" name="Picture 10" descr="The colossus of Rome | The P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he colossus of Rome | The Past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E4BD4" w14:textId="0470CA6B" w:rsidR="007B619C" w:rsidRPr="00145406" w:rsidRDefault="00333BCE" w:rsidP="007B619C">
      <w:pPr>
        <w:jc w:val="center"/>
      </w:pPr>
      <w:r w:rsidRPr="00145406">
        <w:rPr>
          <w:noProof/>
        </w:rPr>
        <w:drawing>
          <wp:inline distT="0" distB="0" distL="0" distR="0" wp14:anchorId="76122DA1" wp14:editId="43AD576A">
            <wp:extent cx="5943600" cy="3187065"/>
            <wp:effectExtent l="0" t="0" r="0" b="0"/>
            <wp:docPr id="1657813008" name="Picture 1" descr="A picture containing sky, outdoor, building, composite materi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13008" name="Picture 1" descr="A picture containing sky, outdoor, building, composite materia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70F1" w14:textId="39B7BAEE" w:rsidR="002A7206" w:rsidRPr="00145406" w:rsidRDefault="00CF7F62" w:rsidP="007B619C">
      <w:pPr>
        <w:jc w:val="center"/>
      </w:pPr>
      <w:r w:rsidRPr="00145406">
        <w:rPr>
          <w:noProof/>
        </w:rPr>
        <w:lastRenderedPageBreak/>
        <w:drawing>
          <wp:inline distT="0" distB="0" distL="0" distR="0" wp14:anchorId="588B05AA" wp14:editId="487FBAA5">
            <wp:extent cx="5943600" cy="3036570"/>
            <wp:effectExtent l="0" t="0" r="0" b="0"/>
            <wp:docPr id="1542202667" name="Picture 1" descr="A picture containing building, sky, property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02667" name="Picture 1" descr="A picture containing building, sky, property, outdoo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8A8E" w14:textId="18878383" w:rsidR="0062752F" w:rsidRPr="00145406" w:rsidRDefault="0062752F" w:rsidP="0062752F">
      <w:pPr>
        <w:pStyle w:val="Heading2"/>
        <w:rPr>
          <w:sz w:val="28"/>
          <w:szCs w:val="28"/>
        </w:rPr>
      </w:pPr>
      <w:bookmarkStart w:id="8" w:name="_Toc135250171"/>
      <w:r w:rsidRPr="00145406">
        <w:rPr>
          <w:sz w:val="28"/>
          <w:szCs w:val="28"/>
        </w:rPr>
        <w:t>Pickups</w:t>
      </w:r>
      <w:bookmarkEnd w:id="8"/>
    </w:p>
    <w:p w14:paraId="4E46D150" w14:textId="754E44EA" w:rsidR="0062752F" w:rsidRPr="00145406" w:rsidRDefault="0062752F" w:rsidP="0062752F">
      <w:pPr>
        <w:rPr>
          <w:sz w:val="24"/>
          <w:szCs w:val="24"/>
        </w:rPr>
      </w:pPr>
      <w:r w:rsidRPr="228B1E06">
        <w:rPr>
          <w:sz w:val="24"/>
          <w:szCs w:val="24"/>
        </w:rPr>
        <w:t xml:space="preserve">The pickups present for this map are HP and Ammo Pickups. There are more HP pickups present </w:t>
      </w:r>
      <w:r w:rsidR="006F1A4E" w:rsidRPr="228B1E06">
        <w:rPr>
          <w:sz w:val="24"/>
          <w:szCs w:val="24"/>
        </w:rPr>
        <w:t>on</w:t>
      </w:r>
      <w:r w:rsidRPr="228B1E06">
        <w:rPr>
          <w:sz w:val="24"/>
          <w:szCs w:val="24"/>
        </w:rPr>
        <w:t xml:space="preserve"> th</w:t>
      </w:r>
      <w:r w:rsidR="00782738" w:rsidRPr="228B1E06">
        <w:rPr>
          <w:sz w:val="24"/>
          <w:szCs w:val="24"/>
        </w:rPr>
        <w:t xml:space="preserve">e map due to the amount of cover present in the map. Ammo is only located at two points </w:t>
      </w:r>
      <w:r w:rsidR="006F1A4E" w:rsidRPr="228B1E06">
        <w:rPr>
          <w:sz w:val="24"/>
          <w:szCs w:val="24"/>
        </w:rPr>
        <w:t>on</w:t>
      </w:r>
      <w:r w:rsidR="00782738" w:rsidRPr="228B1E06">
        <w:rPr>
          <w:sz w:val="24"/>
          <w:szCs w:val="24"/>
        </w:rPr>
        <w:t xml:space="preserve"> the map, this </w:t>
      </w:r>
      <w:r w:rsidR="00FA4110" w:rsidRPr="228B1E06">
        <w:rPr>
          <w:sz w:val="24"/>
          <w:szCs w:val="24"/>
        </w:rPr>
        <w:t xml:space="preserve">is to increase the </w:t>
      </w:r>
      <w:r w:rsidR="7474FF1B" w:rsidRPr="228B1E06">
        <w:rPr>
          <w:sz w:val="24"/>
          <w:szCs w:val="24"/>
        </w:rPr>
        <w:t>aggressive nature of the map</w:t>
      </w:r>
      <w:r w:rsidR="00FA4110" w:rsidRPr="228B1E06">
        <w:rPr>
          <w:sz w:val="24"/>
          <w:szCs w:val="24"/>
        </w:rPr>
        <w:t xml:space="preserve"> for the players</w:t>
      </w:r>
      <w:r w:rsidR="006F1A4E" w:rsidRPr="228B1E06">
        <w:rPr>
          <w:sz w:val="24"/>
          <w:szCs w:val="24"/>
        </w:rPr>
        <w:t>.</w:t>
      </w:r>
    </w:p>
    <w:p w14:paraId="220CADE7" w14:textId="51967AF4" w:rsidR="006F1A4E" w:rsidRPr="00145406" w:rsidRDefault="006F1A4E" w:rsidP="006F1A4E">
      <w:pPr>
        <w:jc w:val="center"/>
        <w:rPr>
          <w:sz w:val="24"/>
          <w:szCs w:val="24"/>
        </w:rPr>
      </w:pPr>
      <w:r w:rsidRPr="00145406">
        <w:rPr>
          <w:noProof/>
          <w:sz w:val="24"/>
          <w:szCs w:val="24"/>
        </w:rPr>
        <w:lastRenderedPageBreak/>
        <w:drawing>
          <wp:inline distT="0" distB="0" distL="0" distR="0" wp14:anchorId="7993F392" wp14:editId="00658470">
            <wp:extent cx="5931535" cy="5931535"/>
            <wp:effectExtent l="0" t="0" r="0" b="0"/>
            <wp:docPr id="7205592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C5824" w14:textId="5CB906FE" w:rsidR="006F1A4E" w:rsidRPr="00145406" w:rsidRDefault="006F1A4E" w:rsidP="006F1A4E">
      <w:pPr>
        <w:jc w:val="center"/>
        <w:rPr>
          <w:sz w:val="24"/>
          <w:szCs w:val="24"/>
        </w:rPr>
      </w:pPr>
      <w:r w:rsidRPr="00145406">
        <w:rPr>
          <w:sz w:val="24"/>
          <w:szCs w:val="24"/>
        </w:rPr>
        <w:t>HP and Ammo Pickups in the Map</w:t>
      </w:r>
    </w:p>
    <w:p w14:paraId="1C03B46D" w14:textId="77777777" w:rsidR="0062752F" w:rsidRPr="00145406" w:rsidRDefault="0062752F" w:rsidP="0062752F"/>
    <w:p w14:paraId="49EE71FA" w14:textId="77777777" w:rsidR="00B2031A" w:rsidRPr="00145406" w:rsidRDefault="00B2031A" w:rsidP="0062752F"/>
    <w:p w14:paraId="5924ABBD" w14:textId="77777777" w:rsidR="00B2031A" w:rsidRPr="00145406" w:rsidRDefault="00B2031A" w:rsidP="0062752F"/>
    <w:p w14:paraId="7A5A3A84" w14:textId="77777777" w:rsidR="00B2031A" w:rsidRPr="00145406" w:rsidRDefault="00B2031A" w:rsidP="0062752F"/>
    <w:p w14:paraId="31309854" w14:textId="77777777" w:rsidR="00B2031A" w:rsidRPr="00145406" w:rsidRDefault="00B2031A" w:rsidP="0062752F"/>
    <w:p w14:paraId="537D9510" w14:textId="6D4226E7" w:rsidR="00D847EB" w:rsidRPr="00145406" w:rsidRDefault="00D847EB" w:rsidP="4B52D9EB">
      <w:pPr>
        <w:pStyle w:val="Heading1"/>
        <w:rPr>
          <w:color w:val="9E5E9B" w:themeColor="accent6"/>
          <w:sz w:val="32"/>
          <w:szCs w:val="32"/>
        </w:rPr>
      </w:pPr>
      <w:bookmarkStart w:id="9" w:name="_Toc135250172"/>
      <w:r w:rsidRPr="4B52D9EB">
        <w:rPr>
          <w:color w:val="9E5E9B" w:themeColor="accent6"/>
          <w:sz w:val="32"/>
          <w:szCs w:val="32"/>
        </w:rPr>
        <w:lastRenderedPageBreak/>
        <w:t>Pathway Maps</w:t>
      </w:r>
      <w:bookmarkEnd w:id="9"/>
    </w:p>
    <w:p w14:paraId="1DDB5EA3" w14:textId="77777777" w:rsidR="007047F0" w:rsidRPr="00145406" w:rsidRDefault="007047F0" w:rsidP="007047F0">
      <w:pPr>
        <w:rPr>
          <w:sz w:val="24"/>
          <w:szCs w:val="24"/>
        </w:rPr>
      </w:pPr>
    </w:p>
    <w:p w14:paraId="597E13AE" w14:textId="0619959A" w:rsidR="00D847EB" w:rsidRPr="00145406" w:rsidRDefault="00D847EB" w:rsidP="00D847EB">
      <w:pPr>
        <w:pStyle w:val="Heading2"/>
        <w:rPr>
          <w:sz w:val="28"/>
          <w:szCs w:val="28"/>
        </w:rPr>
      </w:pPr>
      <w:bookmarkStart w:id="10" w:name="_Toc135250173"/>
      <w:r w:rsidRPr="00145406">
        <w:rPr>
          <w:sz w:val="28"/>
          <w:szCs w:val="28"/>
        </w:rPr>
        <w:t>Conflict Points</w:t>
      </w:r>
      <w:bookmarkEnd w:id="10"/>
    </w:p>
    <w:p w14:paraId="1E8CEECB" w14:textId="1F43D747" w:rsidR="007047F0" w:rsidRPr="00145406" w:rsidRDefault="00693EB2" w:rsidP="007047F0">
      <w:pPr>
        <w:rPr>
          <w:sz w:val="24"/>
          <w:szCs w:val="24"/>
        </w:rPr>
      </w:pPr>
      <w:r w:rsidRPr="228B1E06">
        <w:rPr>
          <w:sz w:val="24"/>
          <w:szCs w:val="24"/>
        </w:rPr>
        <w:t xml:space="preserve">These are the conflict points present </w:t>
      </w:r>
      <w:r w:rsidR="18D01C93" w:rsidRPr="228B1E06">
        <w:rPr>
          <w:sz w:val="24"/>
          <w:szCs w:val="24"/>
        </w:rPr>
        <w:t>on</w:t>
      </w:r>
      <w:r w:rsidRPr="228B1E06">
        <w:rPr>
          <w:sz w:val="24"/>
          <w:szCs w:val="24"/>
        </w:rPr>
        <w:t xml:space="preserve"> the map.</w:t>
      </w:r>
      <w:r w:rsidR="36C314B6" w:rsidRPr="228B1E06">
        <w:rPr>
          <w:sz w:val="24"/>
          <w:szCs w:val="24"/>
        </w:rPr>
        <w:t xml:space="preserve"> There are three located within the map. The </w:t>
      </w:r>
      <w:r w:rsidR="08E0C23B" w:rsidRPr="228B1E06">
        <w:rPr>
          <w:sz w:val="24"/>
          <w:szCs w:val="24"/>
        </w:rPr>
        <w:t>ones</w:t>
      </w:r>
      <w:r w:rsidR="36C314B6" w:rsidRPr="228B1E06">
        <w:rPr>
          <w:sz w:val="24"/>
          <w:szCs w:val="24"/>
        </w:rPr>
        <w:t xml:space="preserve"> on ground level </w:t>
      </w:r>
      <w:r w:rsidR="4989A001" w:rsidRPr="228B1E06">
        <w:rPr>
          <w:sz w:val="24"/>
          <w:szCs w:val="24"/>
        </w:rPr>
        <w:t>are</w:t>
      </w:r>
      <w:r w:rsidR="36C314B6" w:rsidRPr="228B1E06">
        <w:rPr>
          <w:sz w:val="24"/>
          <w:szCs w:val="24"/>
        </w:rPr>
        <w:t xml:space="preserve"> at the control point where the players will meet and the other is at the </w:t>
      </w:r>
      <w:r w:rsidR="5C673BF1" w:rsidRPr="228B1E06">
        <w:rPr>
          <w:sz w:val="24"/>
          <w:szCs w:val="24"/>
        </w:rPr>
        <w:t>emperor's</w:t>
      </w:r>
      <w:r w:rsidR="36C314B6" w:rsidRPr="228B1E06">
        <w:rPr>
          <w:sz w:val="24"/>
          <w:szCs w:val="24"/>
        </w:rPr>
        <w:t xml:space="preserve"> box </w:t>
      </w:r>
      <w:r w:rsidR="5EF5E059" w:rsidRPr="228B1E06">
        <w:rPr>
          <w:sz w:val="24"/>
          <w:szCs w:val="24"/>
        </w:rPr>
        <w:t xml:space="preserve">as it is built like a corridor. The third is </w:t>
      </w:r>
      <w:r w:rsidR="63CC4FD7" w:rsidRPr="228B1E06">
        <w:rPr>
          <w:sz w:val="24"/>
          <w:szCs w:val="24"/>
        </w:rPr>
        <w:t>in</w:t>
      </w:r>
      <w:r w:rsidR="5EF5E059" w:rsidRPr="228B1E06">
        <w:rPr>
          <w:sz w:val="24"/>
          <w:szCs w:val="24"/>
        </w:rPr>
        <w:t xml:space="preserve"> the underground section of the map. In this area, there is an opening to prom</w:t>
      </w:r>
      <w:r w:rsidR="35D74A48" w:rsidRPr="228B1E06">
        <w:rPr>
          <w:sz w:val="24"/>
          <w:szCs w:val="24"/>
        </w:rPr>
        <w:t>ote flanking. Therefore, the underground section can be contested</w:t>
      </w:r>
      <w:r w:rsidR="0CD4B935" w:rsidRPr="228B1E06">
        <w:rPr>
          <w:sz w:val="24"/>
          <w:szCs w:val="24"/>
        </w:rPr>
        <w:t>.</w:t>
      </w:r>
    </w:p>
    <w:p w14:paraId="35FA4506" w14:textId="77777777" w:rsidR="0001602E" w:rsidRPr="00145406" w:rsidRDefault="0001602E" w:rsidP="0001602E">
      <w:pPr>
        <w:jc w:val="center"/>
        <w:rPr>
          <w:sz w:val="24"/>
          <w:szCs w:val="24"/>
        </w:rPr>
      </w:pPr>
      <w:r w:rsidRPr="00145406">
        <w:rPr>
          <w:noProof/>
          <w:sz w:val="24"/>
          <w:szCs w:val="24"/>
        </w:rPr>
        <w:drawing>
          <wp:inline distT="0" distB="0" distL="0" distR="0" wp14:anchorId="70146977" wp14:editId="073CC2C7">
            <wp:extent cx="5939790" cy="5979160"/>
            <wp:effectExtent l="0" t="0" r="3810" b="2540"/>
            <wp:docPr id="15444321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97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E6CD9" w14:textId="171EB9BD" w:rsidR="0001602E" w:rsidRPr="00145406" w:rsidRDefault="0001602E" w:rsidP="0001602E">
      <w:pPr>
        <w:jc w:val="center"/>
        <w:rPr>
          <w:sz w:val="24"/>
          <w:szCs w:val="24"/>
        </w:rPr>
      </w:pPr>
      <w:r w:rsidRPr="00145406">
        <w:rPr>
          <w:sz w:val="24"/>
          <w:szCs w:val="24"/>
        </w:rPr>
        <w:lastRenderedPageBreak/>
        <w:t>Conflicts Ground Level</w:t>
      </w:r>
    </w:p>
    <w:p w14:paraId="6DC231AD" w14:textId="4DF8AAC4" w:rsidR="0001602E" w:rsidRPr="00145406" w:rsidRDefault="0001602E" w:rsidP="0001602E">
      <w:pPr>
        <w:jc w:val="center"/>
        <w:rPr>
          <w:sz w:val="24"/>
          <w:szCs w:val="24"/>
        </w:rPr>
      </w:pPr>
    </w:p>
    <w:p w14:paraId="78EE0DDC" w14:textId="6013B841" w:rsidR="00693EB2" w:rsidRPr="00145406" w:rsidRDefault="00D0648F" w:rsidP="0001602E">
      <w:pPr>
        <w:jc w:val="center"/>
        <w:rPr>
          <w:sz w:val="24"/>
          <w:szCs w:val="24"/>
        </w:rPr>
      </w:pPr>
      <w:r w:rsidRPr="00145406">
        <w:rPr>
          <w:noProof/>
          <w:sz w:val="24"/>
          <w:szCs w:val="24"/>
        </w:rPr>
        <w:drawing>
          <wp:inline distT="0" distB="0" distL="0" distR="0" wp14:anchorId="1919F902" wp14:editId="2B6C0E63">
            <wp:extent cx="5931535" cy="5931535"/>
            <wp:effectExtent l="0" t="0" r="0" b="0"/>
            <wp:docPr id="485458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1F3E" w14:textId="2FB6DF23" w:rsidR="0001602E" w:rsidRPr="00145406" w:rsidRDefault="0001602E" w:rsidP="0001602E">
      <w:pPr>
        <w:jc w:val="center"/>
        <w:rPr>
          <w:sz w:val="24"/>
          <w:szCs w:val="24"/>
        </w:rPr>
      </w:pPr>
      <w:r w:rsidRPr="00145406">
        <w:rPr>
          <w:sz w:val="24"/>
          <w:szCs w:val="24"/>
        </w:rPr>
        <w:t>Conflicts Below Ground Level</w:t>
      </w:r>
    </w:p>
    <w:p w14:paraId="0BAC76CF" w14:textId="44EBE007" w:rsidR="007047F0" w:rsidRPr="00145406" w:rsidRDefault="00D847EB" w:rsidP="00DB44F3">
      <w:pPr>
        <w:pStyle w:val="Heading2"/>
        <w:rPr>
          <w:sz w:val="28"/>
          <w:szCs w:val="28"/>
        </w:rPr>
      </w:pPr>
      <w:bookmarkStart w:id="11" w:name="_Toc135250174"/>
      <w:r w:rsidRPr="00145406">
        <w:rPr>
          <w:sz w:val="28"/>
          <w:szCs w:val="28"/>
        </w:rPr>
        <w:t>Choke points</w:t>
      </w:r>
      <w:bookmarkEnd w:id="11"/>
    </w:p>
    <w:p w14:paraId="2EE9AC8E" w14:textId="5A59218A" w:rsidR="59B10654" w:rsidRDefault="59B10654" w:rsidP="228B1E06">
      <w:pPr>
        <w:rPr>
          <w:sz w:val="24"/>
          <w:szCs w:val="24"/>
        </w:rPr>
      </w:pPr>
      <w:r w:rsidRPr="228B1E06">
        <w:rPr>
          <w:sz w:val="24"/>
          <w:szCs w:val="24"/>
        </w:rPr>
        <w:t xml:space="preserve">The choke points highlighted below are the </w:t>
      </w:r>
      <w:r w:rsidR="1A34B0C0" w:rsidRPr="228B1E06">
        <w:rPr>
          <w:sz w:val="24"/>
          <w:szCs w:val="24"/>
        </w:rPr>
        <w:t>locations</w:t>
      </w:r>
      <w:r w:rsidRPr="228B1E06">
        <w:rPr>
          <w:sz w:val="24"/>
          <w:szCs w:val="24"/>
        </w:rPr>
        <w:t xml:space="preserve"> where the if the player decides to </w:t>
      </w:r>
      <w:r w:rsidR="15BB5E95" w:rsidRPr="228B1E06">
        <w:rPr>
          <w:sz w:val="24"/>
          <w:szCs w:val="24"/>
        </w:rPr>
        <w:t>counterattack</w:t>
      </w:r>
      <w:r w:rsidRPr="228B1E06">
        <w:rPr>
          <w:sz w:val="24"/>
          <w:szCs w:val="24"/>
        </w:rPr>
        <w:t xml:space="preserve"> near spawn or </w:t>
      </w:r>
      <w:r w:rsidR="1A79B3B0" w:rsidRPr="228B1E06">
        <w:rPr>
          <w:sz w:val="24"/>
          <w:szCs w:val="24"/>
        </w:rPr>
        <w:t>the flank routes. This can be contested easily</w:t>
      </w:r>
      <w:r w:rsidR="0037E91F" w:rsidRPr="228B1E06">
        <w:rPr>
          <w:sz w:val="24"/>
          <w:szCs w:val="24"/>
        </w:rPr>
        <w:t>.</w:t>
      </w:r>
    </w:p>
    <w:p w14:paraId="32FD34FB" w14:textId="275E2EBD" w:rsidR="00270519" w:rsidRPr="00145406" w:rsidRDefault="00270519" w:rsidP="00270519">
      <w:pPr>
        <w:jc w:val="center"/>
        <w:rPr>
          <w:sz w:val="24"/>
          <w:szCs w:val="24"/>
        </w:rPr>
      </w:pPr>
      <w:r w:rsidRPr="00145406">
        <w:rPr>
          <w:noProof/>
          <w:sz w:val="24"/>
          <w:szCs w:val="24"/>
        </w:rPr>
        <w:lastRenderedPageBreak/>
        <w:drawing>
          <wp:inline distT="0" distB="0" distL="0" distR="0" wp14:anchorId="650BC2CE" wp14:editId="27C76443">
            <wp:extent cx="5939790" cy="5995035"/>
            <wp:effectExtent l="0" t="0" r="3810" b="5715"/>
            <wp:docPr id="18184157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99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280C4" w14:textId="465591B5" w:rsidR="00270519" w:rsidRPr="00145406" w:rsidRDefault="00270519" w:rsidP="00270519">
      <w:pPr>
        <w:jc w:val="center"/>
        <w:rPr>
          <w:sz w:val="24"/>
          <w:szCs w:val="24"/>
        </w:rPr>
      </w:pPr>
      <w:r w:rsidRPr="00145406">
        <w:rPr>
          <w:sz w:val="24"/>
          <w:szCs w:val="24"/>
        </w:rPr>
        <w:t>Choke Point Ground level</w:t>
      </w:r>
    </w:p>
    <w:p w14:paraId="791AA693" w14:textId="64B2CFAA" w:rsidR="00270519" w:rsidRPr="00145406" w:rsidRDefault="00270519" w:rsidP="00270519">
      <w:pPr>
        <w:jc w:val="center"/>
        <w:rPr>
          <w:sz w:val="24"/>
          <w:szCs w:val="24"/>
        </w:rPr>
      </w:pPr>
      <w:r w:rsidRPr="00145406">
        <w:rPr>
          <w:noProof/>
          <w:sz w:val="24"/>
          <w:szCs w:val="24"/>
        </w:rPr>
        <w:lastRenderedPageBreak/>
        <w:drawing>
          <wp:inline distT="0" distB="0" distL="0" distR="0" wp14:anchorId="0F6541B8" wp14:editId="3F5CC308">
            <wp:extent cx="5931535" cy="5931535"/>
            <wp:effectExtent l="0" t="0" r="0" b="0"/>
            <wp:docPr id="5679353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78624" w14:textId="70A9966C" w:rsidR="00270519" w:rsidRPr="00145406" w:rsidRDefault="00270519" w:rsidP="00270519">
      <w:pPr>
        <w:jc w:val="center"/>
        <w:rPr>
          <w:sz w:val="24"/>
          <w:szCs w:val="24"/>
        </w:rPr>
      </w:pPr>
      <w:r w:rsidRPr="228B1E06">
        <w:rPr>
          <w:sz w:val="24"/>
          <w:szCs w:val="24"/>
        </w:rPr>
        <w:t>Choke Point Below Ground</w:t>
      </w:r>
    </w:p>
    <w:p w14:paraId="49B9922B" w14:textId="3B3B49C1" w:rsidR="228B1E06" w:rsidRDefault="228B1E06" w:rsidP="228B1E06">
      <w:pPr>
        <w:jc w:val="center"/>
        <w:rPr>
          <w:sz w:val="24"/>
          <w:szCs w:val="24"/>
        </w:rPr>
      </w:pPr>
    </w:p>
    <w:p w14:paraId="184A1B7D" w14:textId="0F4EB9EB" w:rsidR="007047F0" w:rsidRPr="00145406" w:rsidRDefault="00D847EB" w:rsidP="4B52D9EB">
      <w:pPr>
        <w:pStyle w:val="Heading1"/>
        <w:rPr>
          <w:color w:val="9E5E9B" w:themeColor="accent6"/>
          <w:sz w:val="32"/>
          <w:szCs w:val="32"/>
        </w:rPr>
      </w:pPr>
      <w:bookmarkStart w:id="12" w:name="_Toc135250175"/>
      <w:r w:rsidRPr="4B52D9EB">
        <w:rPr>
          <w:color w:val="9E5E9B" w:themeColor="accent6"/>
          <w:sz w:val="32"/>
          <w:szCs w:val="32"/>
        </w:rPr>
        <w:t>Balance Considerations</w:t>
      </w:r>
      <w:bookmarkEnd w:id="12"/>
    </w:p>
    <w:p w14:paraId="0F2C62AF" w14:textId="79F48BDA" w:rsidR="004E71AF" w:rsidRPr="00145406" w:rsidRDefault="00D847EB" w:rsidP="00DB44F3">
      <w:pPr>
        <w:pStyle w:val="Heading2"/>
        <w:rPr>
          <w:sz w:val="28"/>
          <w:szCs w:val="28"/>
        </w:rPr>
      </w:pPr>
      <w:bookmarkStart w:id="13" w:name="_Toc135250176"/>
      <w:r w:rsidRPr="00145406">
        <w:rPr>
          <w:sz w:val="28"/>
          <w:szCs w:val="28"/>
        </w:rPr>
        <w:t>Expected Issues</w:t>
      </w:r>
      <w:bookmarkEnd w:id="13"/>
    </w:p>
    <w:p w14:paraId="35A62288" w14:textId="40188E77" w:rsidR="00DB44F3" w:rsidRPr="00145406" w:rsidRDefault="00DB44F3" w:rsidP="00DB44F3">
      <w:pPr>
        <w:rPr>
          <w:sz w:val="24"/>
          <w:szCs w:val="24"/>
        </w:rPr>
      </w:pPr>
      <w:r w:rsidRPr="4B52D9EB">
        <w:rPr>
          <w:sz w:val="24"/>
          <w:szCs w:val="24"/>
        </w:rPr>
        <w:t xml:space="preserve">The first issue would be getting used to hammer engine. This would be my first time using the engine. There would be an issue with having an advantage being </w:t>
      </w:r>
      <w:r w:rsidRPr="4B52D9EB">
        <w:rPr>
          <w:sz w:val="24"/>
          <w:szCs w:val="24"/>
        </w:rPr>
        <w:lastRenderedPageBreak/>
        <w:t xml:space="preserve">in the emperor’s box. This would give </w:t>
      </w:r>
      <w:r w:rsidR="517C33FD" w:rsidRPr="4B52D9EB">
        <w:rPr>
          <w:sz w:val="24"/>
          <w:szCs w:val="24"/>
        </w:rPr>
        <w:t>the player</w:t>
      </w:r>
      <w:r w:rsidRPr="4B52D9EB">
        <w:rPr>
          <w:sz w:val="24"/>
          <w:szCs w:val="24"/>
        </w:rPr>
        <w:t xml:space="preserve"> a better view of enemies and it is also harder to shoot </w:t>
      </w:r>
      <w:r w:rsidR="7FE01A15" w:rsidRPr="4B52D9EB">
        <w:rPr>
          <w:sz w:val="24"/>
          <w:szCs w:val="24"/>
        </w:rPr>
        <w:t>a target</w:t>
      </w:r>
      <w:r w:rsidRPr="4B52D9EB">
        <w:rPr>
          <w:sz w:val="24"/>
          <w:szCs w:val="24"/>
        </w:rPr>
        <w:t xml:space="preserve"> above </w:t>
      </w:r>
      <w:r w:rsidR="008265CB" w:rsidRPr="4B52D9EB">
        <w:rPr>
          <w:sz w:val="24"/>
          <w:szCs w:val="24"/>
        </w:rPr>
        <w:t>ground.</w:t>
      </w:r>
    </w:p>
    <w:p w14:paraId="348D906A" w14:textId="6C655409" w:rsidR="00D847EB" w:rsidRPr="00145406" w:rsidRDefault="00D847EB" w:rsidP="00DB44F3">
      <w:pPr>
        <w:pStyle w:val="Heading2"/>
        <w:rPr>
          <w:sz w:val="28"/>
          <w:szCs w:val="28"/>
        </w:rPr>
      </w:pPr>
      <w:bookmarkStart w:id="14" w:name="_Toc135250177"/>
      <w:r w:rsidRPr="00145406">
        <w:rPr>
          <w:sz w:val="28"/>
          <w:szCs w:val="28"/>
        </w:rPr>
        <w:t>Testing Plan</w:t>
      </w:r>
      <w:bookmarkEnd w:id="14"/>
    </w:p>
    <w:p w14:paraId="4F3645D3" w14:textId="2F900421" w:rsidR="007047F0" w:rsidRPr="00145406" w:rsidRDefault="43B4F247" w:rsidP="00B32B8D">
      <w:r>
        <w:t>I would conduct play-testing sessions within the game and in-person testing sessions of the map.</w:t>
      </w:r>
      <w:r w:rsidR="00E44419">
        <w:t xml:space="preserve"> It would question the player on why they took certain routes </w:t>
      </w:r>
      <w:r w:rsidR="00B01B73">
        <w:t>on</w:t>
      </w:r>
      <w:r w:rsidR="00E44419">
        <w:t xml:space="preserve"> the map</w:t>
      </w:r>
      <w:r w:rsidR="009D6D55">
        <w:t>, about cover placement</w:t>
      </w:r>
      <w:r w:rsidR="003D399D">
        <w:t xml:space="preserve">, the point of interest. I will be testing with </w:t>
      </w:r>
      <w:r w:rsidR="00B8651D">
        <w:t>friends. Having them run through the map and play a couple rounds.</w:t>
      </w:r>
    </w:p>
    <w:p w14:paraId="7393DA1B" w14:textId="556F9FB0" w:rsidR="00FF23C4" w:rsidRPr="00145406" w:rsidRDefault="00FF23C4" w:rsidP="00106BE3">
      <w:r w:rsidRPr="00145406">
        <w:rPr>
          <w:noProof/>
        </w:rPr>
        <w:drawing>
          <wp:inline distT="0" distB="0" distL="0" distR="0" wp14:anchorId="364E1368" wp14:editId="5B4FE346">
            <wp:extent cx="6748822" cy="4587902"/>
            <wp:effectExtent l="0" t="0" r="0" b="3175"/>
            <wp:docPr id="43615080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50800" name="Picture 1" descr="A screenshot of a computer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67713" cy="460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36C8" w14:textId="6B48395D" w:rsidR="008E19D1" w:rsidRPr="00145406" w:rsidRDefault="008E19D1" w:rsidP="00FF23C4">
      <w:pPr>
        <w:jc w:val="center"/>
      </w:pPr>
      <w:r w:rsidRPr="00145406">
        <w:rPr>
          <w:noProof/>
        </w:rPr>
        <w:lastRenderedPageBreak/>
        <w:drawing>
          <wp:inline distT="0" distB="0" distL="0" distR="0" wp14:anchorId="4CCD970D" wp14:editId="7A6EA15E">
            <wp:extent cx="6480582" cy="3267986"/>
            <wp:effectExtent l="0" t="0" r="0" b="8890"/>
            <wp:docPr id="19655369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36923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14098" cy="328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5B21" w14:textId="1461F299" w:rsidR="008E19D1" w:rsidRPr="00145406" w:rsidRDefault="008E19D1" w:rsidP="00FF23C4">
      <w:pPr>
        <w:jc w:val="center"/>
      </w:pPr>
      <w:r w:rsidRPr="00145406">
        <w:rPr>
          <w:noProof/>
        </w:rPr>
        <w:drawing>
          <wp:inline distT="0" distB="0" distL="0" distR="0" wp14:anchorId="0CA4A07E" wp14:editId="6CB78AB5">
            <wp:extent cx="6495763" cy="3355450"/>
            <wp:effectExtent l="0" t="0" r="635" b="0"/>
            <wp:docPr id="32362640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26402" name="Picture 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10699" cy="33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A262" w14:textId="33D475C4" w:rsidR="00FA38B2" w:rsidRPr="00145406" w:rsidRDefault="002433FA" w:rsidP="00FF23C4">
      <w:pPr>
        <w:jc w:val="center"/>
      </w:pPr>
      <w:r w:rsidRPr="00145406">
        <w:rPr>
          <w:noProof/>
          <w:sz w:val="24"/>
          <w:szCs w:val="24"/>
        </w:rPr>
        <w:lastRenderedPageBreak/>
        <w:drawing>
          <wp:inline distT="0" distB="0" distL="0" distR="0" wp14:anchorId="78B6B9AA" wp14:editId="5D275CC4">
            <wp:extent cx="6711241" cy="3554233"/>
            <wp:effectExtent l="0" t="0" r="0" b="8255"/>
            <wp:docPr id="198277100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71004" name="Picture 1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24595" cy="35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AD8" w:rsidRPr="00145406">
        <w:rPr>
          <w:noProof/>
          <w:sz w:val="24"/>
          <w:szCs w:val="24"/>
        </w:rPr>
        <w:t xml:space="preserve"> </w:t>
      </w:r>
      <w:r w:rsidR="00437AD8" w:rsidRPr="00145406">
        <w:rPr>
          <w:noProof/>
        </w:rPr>
        <w:drawing>
          <wp:inline distT="0" distB="0" distL="0" distR="0" wp14:anchorId="3D39DC36" wp14:editId="31CC59FD">
            <wp:extent cx="6696154" cy="3681454"/>
            <wp:effectExtent l="0" t="0" r="0" b="0"/>
            <wp:docPr id="13029383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38324" name="Picture 1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07794" cy="368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1FAB" w14:textId="72B7BF69" w:rsidR="008432AE" w:rsidRPr="00145406" w:rsidRDefault="008432AE" w:rsidP="00106BE3">
      <w:r w:rsidRPr="00145406">
        <w:rPr>
          <w:noProof/>
        </w:rPr>
        <w:lastRenderedPageBreak/>
        <w:drawing>
          <wp:inline distT="0" distB="0" distL="0" distR="0" wp14:anchorId="1AEAC9F3" wp14:editId="0720D02A">
            <wp:extent cx="6719530" cy="4929809"/>
            <wp:effectExtent l="0" t="0" r="5715" b="4445"/>
            <wp:docPr id="115279239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92390" name="Picture 1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33929" cy="494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406">
        <w:rPr>
          <w:noProof/>
        </w:rPr>
        <w:lastRenderedPageBreak/>
        <w:drawing>
          <wp:inline distT="0" distB="0" distL="0" distR="0" wp14:anchorId="0E372233" wp14:editId="2923F6C7">
            <wp:extent cx="6760191" cy="5192202"/>
            <wp:effectExtent l="0" t="0" r="3175" b="8890"/>
            <wp:docPr id="18892052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05288" name="Picture 1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68120" cy="519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8521" w14:textId="531A6C22" w:rsidR="00A70394" w:rsidRPr="00145406" w:rsidRDefault="00A70394" w:rsidP="00106BE3">
      <w:r w:rsidRPr="00145406">
        <w:rPr>
          <w:noProof/>
        </w:rPr>
        <w:lastRenderedPageBreak/>
        <w:drawing>
          <wp:inline distT="0" distB="0" distL="0" distR="0" wp14:anchorId="045C1A1E" wp14:editId="75E76EBF">
            <wp:extent cx="6751771" cy="3816626"/>
            <wp:effectExtent l="0" t="0" r="0" b="0"/>
            <wp:docPr id="153085657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5657" name="Picture 1" descr="A screenshot of a video game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59099" cy="382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406">
        <w:rPr>
          <w:noProof/>
        </w:rPr>
        <w:drawing>
          <wp:inline distT="0" distB="0" distL="0" distR="0" wp14:anchorId="37B33203" wp14:editId="19C72555">
            <wp:extent cx="6744821" cy="3943847"/>
            <wp:effectExtent l="0" t="0" r="0" b="0"/>
            <wp:docPr id="158033592" name="Picture 1" descr="A picture containing screenshot, rectangle, square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3592" name="Picture 1" descr="A picture containing screenshot, rectangle, square, li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53324" cy="394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1810" w14:textId="2E4BFEEC" w:rsidR="00E24E70" w:rsidRPr="00145406" w:rsidRDefault="00E24E70" w:rsidP="00106BE3">
      <w:r w:rsidRPr="00145406">
        <w:rPr>
          <w:noProof/>
        </w:rPr>
        <w:lastRenderedPageBreak/>
        <w:drawing>
          <wp:inline distT="0" distB="0" distL="0" distR="0" wp14:anchorId="347F5C88" wp14:editId="701CA9EC">
            <wp:extent cx="6753017" cy="3427012"/>
            <wp:effectExtent l="0" t="0" r="0" b="2540"/>
            <wp:docPr id="985327564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27564" name="Picture 1" descr="A screenshot of a video gam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65144" cy="343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B77C" w14:textId="04680233" w:rsidR="00E24E70" w:rsidRPr="00145406" w:rsidRDefault="00E24E70" w:rsidP="00106BE3">
      <w:r w:rsidRPr="00145406">
        <w:rPr>
          <w:noProof/>
        </w:rPr>
        <w:drawing>
          <wp:inline distT="0" distB="0" distL="0" distR="0" wp14:anchorId="252913BA" wp14:editId="0EA5BD74">
            <wp:extent cx="6748474" cy="3371353"/>
            <wp:effectExtent l="0" t="0" r="0" b="635"/>
            <wp:docPr id="214527997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79977" name="Picture 1" descr="A screenshot of a video game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59907" cy="337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9CFC" w14:textId="77777777" w:rsidR="00243894" w:rsidRPr="00145406" w:rsidRDefault="00243894" w:rsidP="00FF23C4">
      <w:pPr>
        <w:jc w:val="center"/>
      </w:pPr>
    </w:p>
    <w:p w14:paraId="4BCA5A5C" w14:textId="4B567794" w:rsidR="00D847EB" w:rsidRPr="00145406" w:rsidRDefault="00D847EB" w:rsidP="00DB44F3">
      <w:pPr>
        <w:pStyle w:val="Heading2"/>
        <w:rPr>
          <w:sz w:val="28"/>
          <w:szCs w:val="28"/>
        </w:rPr>
      </w:pPr>
      <w:bookmarkStart w:id="15" w:name="_Toc135250178"/>
      <w:r w:rsidRPr="00145406">
        <w:rPr>
          <w:sz w:val="28"/>
          <w:szCs w:val="28"/>
        </w:rPr>
        <w:t>Mitigation Strategy</w:t>
      </w:r>
      <w:bookmarkEnd w:id="15"/>
    </w:p>
    <w:p w14:paraId="223AD0C6" w14:textId="1049278E" w:rsidR="007047F0" w:rsidRPr="00145406" w:rsidRDefault="004E71AF" w:rsidP="228B1E06">
      <w:r>
        <w:t xml:space="preserve">I will have to do research on how the levels are built as it would be my </w:t>
      </w:r>
      <w:r w:rsidR="00C96F1F">
        <w:t>first-time</w:t>
      </w:r>
      <w:r>
        <w:t xml:space="preserve"> </w:t>
      </w:r>
      <w:r w:rsidR="32571E7F">
        <w:t xml:space="preserve">using </w:t>
      </w:r>
      <w:r w:rsidR="00C32FBE">
        <w:t>a hammer</w:t>
      </w:r>
      <w:r>
        <w:t xml:space="preserve"> engine. I would also have to do my research on how roman colosseums are built.</w:t>
      </w:r>
      <w:r w:rsidR="00B01B73">
        <w:t xml:space="preserve"> To mitigate the issue with the </w:t>
      </w:r>
      <w:r w:rsidR="310E451F">
        <w:t>emperor’s</w:t>
      </w:r>
      <w:r w:rsidR="00B01B73">
        <w:t xml:space="preserve"> box there should be multiple points of </w:t>
      </w:r>
      <w:r w:rsidR="00B01B73">
        <w:lastRenderedPageBreak/>
        <w:t xml:space="preserve">entry to the </w:t>
      </w:r>
      <w:r w:rsidR="00C96F1F">
        <w:t>emperor’s</w:t>
      </w:r>
      <w:r w:rsidR="00B01B73">
        <w:t xml:space="preserve"> </w:t>
      </w:r>
      <w:r w:rsidR="2D3EB069">
        <w:t>box, and I also must conduct research on existing maps to check if there are any similar points of interest and how this was balanced.</w:t>
      </w:r>
    </w:p>
    <w:p w14:paraId="67C4F925" w14:textId="1FDD41E0" w:rsidR="034983FF" w:rsidRDefault="034983FF" w:rsidP="034983FF"/>
    <w:sectPr w:rsidR="034983FF" w:rsidSect="00610805">
      <w:footerReference w:type="default" r:id="rId34"/>
      <w:pgSz w:w="12240" w:h="15840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A98C76" w14:textId="77777777" w:rsidR="00BF3399" w:rsidRDefault="00BF3399" w:rsidP="00610805">
      <w:pPr>
        <w:spacing w:after="0" w:line="240" w:lineRule="auto"/>
      </w:pPr>
      <w:r>
        <w:separator/>
      </w:r>
    </w:p>
  </w:endnote>
  <w:endnote w:type="continuationSeparator" w:id="0">
    <w:p w14:paraId="28355916" w14:textId="77777777" w:rsidR="00BF3399" w:rsidRDefault="00BF3399" w:rsidP="006108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altName w:val="MS Gothic"/>
    <w:charset w:val="80"/>
    <w:family w:val="swiss"/>
    <w:pitch w:val="variable"/>
    <w:sig w:usb0="E00002FF" w:usb1="6AC7FFFF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930522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5E77CF" w14:textId="77777777" w:rsidR="00610805" w:rsidRDefault="00610805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493135" w14:textId="77777777" w:rsidR="00BF3399" w:rsidRDefault="00BF3399" w:rsidP="00610805">
      <w:pPr>
        <w:spacing w:after="0" w:line="240" w:lineRule="auto"/>
      </w:pPr>
      <w:r>
        <w:separator/>
      </w:r>
    </w:p>
  </w:footnote>
  <w:footnote w:type="continuationSeparator" w:id="0">
    <w:p w14:paraId="18EAA35D" w14:textId="77777777" w:rsidR="00BF3399" w:rsidRDefault="00BF3399" w:rsidP="00610805">
      <w:pPr>
        <w:spacing w:after="0" w:line="240" w:lineRule="auto"/>
      </w:pPr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930F49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9CCB94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6C0F0D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C7CD3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FDE272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7A6AEE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E54664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BF0D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F72C4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B50CFA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7F7E53"/>
    <w:multiLevelType w:val="multilevel"/>
    <w:tmpl w:val="19D099B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1" w15:restartNumberingAfterBreak="0">
    <w:nsid w:val="168C2DA3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53AE001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6D1F7E4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7E0608B8"/>
    <w:multiLevelType w:val="hybridMultilevel"/>
    <w:tmpl w:val="BA48E97A"/>
    <w:lvl w:ilvl="0" w:tplc="CFDE045C">
      <w:numFmt w:val="bullet"/>
      <w:lvlText w:val="-"/>
      <w:lvlJc w:val="left"/>
      <w:pPr>
        <w:ind w:left="360" w:hanging="360"/>
      </w:pPr>
      <w:rPr>
        <w:rFonts w:ascii="Century Gothic" w:eastAsiaTheme="minorEastAsia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7EC05455"/>
    <w:multiLevelType w:val="hybridMultilevel"/>
    <w:tmpl w:val="1E38928A"/>
    <w:lvl w:ilvl="0" w:tplc="C51EA958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5046578">
    <w:abstractNumId w:val="14"/>
  </w:num>
  <w:num w:numId="2" w16cid:durableId="198780041">
    <w:abstractNumId w:val="15"/>
  </w:num>
  <w:num w:numId="3" w16cid:durableId="159006700">
    <w:abstractNumId w:val="13"/>
  </w:num>
  <w:num w:numId="4" w16cid:durableId="509872726">
    <w:abstractNumId w:val="12"/>
  </w:num>
  <w:num w:numId="5" w16cid:durableId="279580681">
    <w:abstractNumId w:val="10"/>
  </w:num>
  <w:num w:numId="6" w16cid:durableId="1205169706">
    <w:abstractNumId w:val="11"/>
  </w:num>
  <w:num w:numId="7" w16cid:durableId="216745659">
    <w:abstractNumId w:val="9"/>
  </w:num>
  <w:num w:numId="8" w16cid:durableId="1180775781">
    <w:abstractNumId w:val="7"/>
  </w:num>
  <w:num w:numId="9" w16cid:durableId="612128177">
    <w:abstractNumId w:val="6"/>
  </w:num>
  <w:num w:numId="10" w16cid:durableId="829563780">
    <w:abstractNumId w:val="5"/>
  </w:num>
  <w:num w:numId="11" w16cid:durableId="823860449">
    <w:abstractNumId w:val="4"/>
  </w:num>
  <w:num w:numId="12" w16cid:durableId="635138641">
    <w:abstractNumId w:val="8"/>
  </w:num>
  <w:num w:numId="13" w16cid:durableId="854266406">
    <w:abstractNumId w:val="3"/>
  </w:num>
  <w:num w:numId="14" w16cid:durableId="615605938">
    <w:abstractNumId w:val="2"/>
  </w:num>
  <w:num w:numId="15" w16cid:durableId="1263495225">
    <w:abstractNumId w:val="1"/>
  </w:num>
  <w:num w:numId="16" w16cid:durableId="21165571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sjAwNjY3srQwNDcwNTRS0lEKTi0uzszPAykwqgUAkIRY5SwAAAA="/>
  </w:docVars>
  <w:rsids>
    <w:rsidRoot w:val="00D847EB"/>
    <w:rsid w:val="00006E34"/>
    <w:rsid w:val="0001602E"/>
    <w:rsid w:val="00106BE3"/>
    <w:rsid w:val="00145406"/>
    <w:rsid w:val="001671A0"/>
    <w:rsid w:val="001A2E42"/>
    <w:rsid w:val="0020707E"/>
    <w:rsid w:val="002433FA"/>
    <w:rsid w:val="00243894"/>
    <w:rsid w:val="00270519"/>
    <w:rsid w:val="002A7206"/>
    <w:rsid w:val="00333BCE"/>
    <w:rsid w:val="00376206"/>
    <w:rsid w:val="0037E91F"/>
    <w:rsid w:val="003D399D"/>
    <w:rsid w:val="003F7675"/>
    <w:rsid w:val="00401F57"/>
    <w:rsid w:val="00437AD8"/>
    <w:rsid w:val="004B6FDB"/>
    <w:rsid w:val="004C39A8"/>
    <w:rsid w:val="004E71AF"/>
    <w:rsid w:val="005A0F00"/>
    <w:rsid w:val="005D5F8E"/>
    <w:rsid w:val="0060431C"/>
    <w:rsid w:val="00610805"/>
    <w:rsid w:val="0062752F"/>
    <w:rsid w:val="006576F6"/>
    <w:rsid w:val="00673178"/>
    <w:rsid w:val="00692360"/>
    <w:rsid w:val="00693EB2"/>
    <w:rsid w:val="006F1A4E"/>
    <w:rsid w:val="007047F0"/>
    <w:rsid w:val="00782738"/>
    <w:rsid w:val="007B619C"/>
    <w:rsid w:val="00822D7A"/>
    <w:rsid w:val="00823F83"/>
    <w:rsid w:val="008265CB"/>
    <w:rsid w:val="008432AE"/>
    <w:rsid w:val="008D7EAD"/>
    <w:rsid w:val="008E19D1"/>
    <w:rsid w:val="008F5E2C"/>
    <w:rsid w:val="008F6332"/>
    <w:rsid w:val="00937623"/>
    <w:rsid w:val="009D54EE"/>
    <w:rsid w:val="009D6D55"/>
    <w:rsid w:val="00A0333F"/>
    <w:rsid w:val="00A70394"/>
    <w:rsid w:val="00B01B73"/>
    <w:rsid w:val="00B02B7A"/>
    <w:rsid w:val="00B2031A"/>
    <w:rsid w:val="00B32B8D"/>
    <w:rsid w:val="00B8651D"/>
    <w:rsid w:val="00BF3399"/>
    <w:rsid w:val="00C07E4F"/>
    <w:rsid w:val="00C32FBE"/>
    <w:rsid w:val="00C426CF"/>
    <w:rsid w:val="00C55FF5"/>
    <w:rsid w:val="00C90C3E"/>
    <w:rsid w:val="00C96F1F"/>
    <w:rsid w:val="00CF7F62"/>
    <w:rsid w:val="00D0648F"/>
    <w:rsid w:val="00D847EB"/>
    <w:rsid w:val="00D867C0"/>
    <w:rsid w:val="00DB44F3"/>
    <w:rsid w:val="00DC0D72"/>
    <w:rsid w:val="00DD1594"/>
    <w:rsid w:val="00DD2A8A"/>
    <w:rsid w:val="00E23B72"/>
    <w:rsid w:val="00E24E70"/>
    <w:rsid w:val="00E44419"/>
    <w:rsid w:val="00EA34BF"/>
    <w:rsid w:val="00FA38B2"/>
    <w:rsid w:val="00FA4110"/>
    <w:rsid w:val="00FE50DB"/>
    <w:rsid w:val="00FF23C4"/>
    <w:rsid w:val="034983FF"/>
    <w:rsid w:val="08E0C23B"/>
    <w:rsid w:val="09DA90F3"/>
    <w:rsid w:val="0C5D7D22"/>
    <w:rsid w:val="0CD4B935"/>
    <w:rsid w:val="0F12409B"/>
    <w:rsid w:val="120DD077"/>
    <w:rsid w:val="15BB5E95"/>
    <w:rsid w:val="18D01C93"/>
    <w:rsid w:val="198BCFF1"/>
    <w:rsid w:val="1A34B0C0"/>
    <w:rsid w:val="1A79B3B0"/>
    <w:rsid w:val="21B50AAF"/>
    <w:rsid w:val="228B1E06"/>
    <w:rsid w:val="246A3D29"/>
    <w:rsid w:val="257E7D8C"/>
    <w:rsid w:val="2D3EB069"/>
    <w:rsid w:val="310E451F"/>
    <w:rsid w:val="32571E7F"/>
    <w:rsid w:val="337B6329"/>
    <w:rsid w:val="35D74A48"/>
    <w:rsid w:val="365FF953"/>
    <w:rsid w:val="36C314B6"/>
    <w:rsid w:val="38FECF40"/>
    <w:rsid w:val="3C36B04E"/>
    <w:rsid w:val="3CDE7D70"/>
    <w:rsid w:val="3E5F52CE"/>
    <w:rsid w:val="3F6E10C4"/>
    <w:rsid w:val="43B4F247"/>
    <w:rsid w:val="45DD5248"/>
    <w:rsid w:val="4989A001"/>
    <w:rsid w:val="4B52D9EB"/>
    <w:rsid w:val="517C33FD"/>
    <w:rsid w:val="55397E3F"/>
    <w:rsid w:val="59B10654"/>
    <w:rsid w:val="5C673BF1"/>
    <w:rsid w:val="5EF5E059"/>
    <w:rsid w:val="5F1D718E"/>
    <w:rsid w:val="62C6A1F7"/>
    <w:rsid w:val="63048642"/>
    <w:rsid w:val="63CC4FD7"/>
    <w:rsid w:val="645C8EA4"/>
    <w:rsid w:val="68081974"/>
    <w:rsid w:val="739CB329"/>
    <w:rsid w:val="7474FF1B"/>
    <w:rsid w:val="772CE564"/>
    <w:rsid w:val="7BBC8E88"/>
    <w:rsid w:val="7BC17FA9"/>
    <w:rsid w:val="7FA5B9D1"/>
    <w:rsid w:val="7FE01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435CF"/>
  <w15:chartTrackingRefBased/>
  <w15:docId w15:val="{F2E5B45F-D41C-4126-8A18-8AEC59094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0805"/>
  </w:style>
  <w:style w:type="paragraph" w:styleId="Heading1">
    <w:name w:val="heading 1"/>
    <w:basedOn w:val="Normal"/>
    <w:next w:val="Normal"/>
    <w:link w:val="Heading1Char"/>
    <w:uiPriority w:val="9"/>
    <w:qFormat/>
    <w:rsid w:val="00C426CF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B01513" w:themeColor="accen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26CF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426CF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B01513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426CF"/>
    <w:pPr>
      <w:keepNext/>
      <w:keepLines/>
      <w:spacing w:before="160" w:after="0"/>
      <w:outlineLvl w:val="3"/>
    </w:pPr>
    <w:rPr>
      <w:rFonts w:asciiTheme="majorHAnsi" w:eastAsiaTheme="majorEastAsia" w:hAnsiTheme="majorHAnsi" w:cstheme="majorBidi"/>
      <w:b/>
      <w:bCs/>
      <w:color w:val="000000" w:themeColor="text1"/>
      <w:szCs w:val="2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426C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Cs w:val="2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C426CF"/>
    <w:pPr>
      <w:keepNext/>
      <w:keepLines/>
      <w:spacing w:before="160" w:after="0"/>
      <w:outlineLvl w:val="5"/>
    </w:pPr>
    <w:rPr>
      <w:rFonts w:asciiTheme="majorHAnsi" w:eastAsiaTheme="majorEastAsia" w:hAnsiTheme="majorHAnsi" w:cstheme="majorBidi"/>
      <w:b/>
      <w:bCs/>
      <w:i/>
      <w:iCs/>
      <w:szCs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C426C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0000" w:themeColor="text1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26CF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26C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0805"/>
    <w:pPr>
      <w:spacing w:after="0" w:line="240" w:lineRule="auto"/>
    </w:p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character" w:customStyle="1" w:styleId="HeaderChar">
    <w:name w:val="Header Char"/>
    <w:basedOn w:val="DefaultParagraphFont"/>
    <w:link w:val="Header"/>
    <w:uiPriority w:val="99"/>
    <w:rsid w:val="00610805"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B01513" w:themeColor="accen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404040" w:themeColor="text1" w:themeTint="BF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B01513" w:themeColor="accent1"/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rsid w:val="00C426CF"/>
    <w:rPr>
      <w:rFonts w:asciiTheme="majorHAnsi" w:eastAsiaTheme="majorEastAsia" w:hAnsiTheme="majorHAnsi" w:cstheme="majorBidi"/>
      <w:b/>
      <w:bCs/>
      <w:color w:val="000000" w:themeColor="text1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sid w:val="00C426CF"/>
    <w:rPr>
      <w:rFonts w:asciiTheme="majorHAnsi" w:eastAsiaTheme="majorEastAsia" w:hAnsiTheme="majorHAnsi" w:cstheme="majorBidi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rsid w:val="00C426CF"/>
    <w:rPr>
      <w:rFonts w:asciiTheme="majorHAnsi" w:eastAsiaTheme="majorEastAsia" w:hAnsiTheme="majorHAnsi" w:cstheme="majorBidi"/>
      <w:b/>
      <w:bCs/>
      <w:i/>
      <w:iCs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rsid w:val="00C426CF"/>
    <w:rPr>
      <w:rFonts w:asciiTheme="majorHAnsi" w:eastAsiaTheme="majorEastAsia" w:hAnsiTheme="majorHAnsi" w:cstheme="majorBidi"/>
      <w:i/>
      <w:iCs/>
      <w:color w:val="000000" w:themeColor="text1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Footer">
    <w:name w:val="footer"/>
    <w:basedOn w:val="Normal"/>
    <w:link w:val="FooterChar"/>
    <w:uiPriority w:val="99"/>
    <w:unhideWhenUsed/>
    <w:rsid w:val="00610805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0805"/>
  </w:style>
  <w:style w:type="character" w:styleId="FollowedHyperlink">
    <w:name w:val="FollowedHyperlink"/>
    <w:basedOn w:val="DefaultParagraphFont"/>
    <w:uiPriority w:val="99"/>
    <w:semiHidden/>
    <w:unhideWhenUsed/>
    <w:rsid w:val="00C426CF"/>
    <w:rPr>
      <w:color w:val="163C3F" w:themeColor="text2" w:themeShade="BF"/>
      <w:u w:val="single"/>
    </w:rPr>
  </w:style>
  <w:style w:type="paragraph" w:styleId="Title">
    <w:name w:val="Title"/>
    <w:basedOn w:val="Normal"/>
    <w:link w:val="TitleChar"/>
    <w:uiPriority w:val="1"/>
    <w:qFormat/>
    <w:rsid w:val="00E23B72"/>
    <w:pPr>
      <w:spacing w:after="0" w:line="240" w:lineRule="auto"/>
      <w:contextualSpacing/>
    </w:pPr>
    <w:rPr>
      <w:rFonts w:asciiTheme="majorHAnsi" w:eastAsiaTheme="majorEastAsia" w:hAnsiTheme="majorHAnsi" w:cstheme="majorBidi"/>
      <w:color w:val="B01513" w:themeColor="accent1"/>
      <w:kern w:val="28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"/>
    <w:rsid w:val="00E23B72"/>
    <w:rPr>
      <w:rFonts w:asciiTheme="majorHAnsi" w:eastAsiaTheme="majorEastAsia" w:hAnsiTheme="majorHAnsi" w:cstheme="majorBidi"/>
      <w:color w:val="B01513" w:themeColor="accent1"/>
      <w:kern w:val="28"/>
      <w:sz w:val="72"/>
      <w:szCs w:val="72"/>
    </w:rPr>
  </w:style>
  <w:style w:type="character" w:styleId="PlaceholderText">
    <w:name w:val="Placeholder Text"/>
    <w:basedOn w:val="DefaultParagraphFont"/>
    <w:uiPriority w:val="99"/>
    <w:semiHidden/>
    <w:rsid w:val="00C426CF"/>
    <w:rPr>
      <w:color w:val="595959" w:themeColor="text1" w:themeTint="A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26CF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26CF"/>
    <w:rPr>
      <w:rFonts w:ascii="Segoe UI" w:hAnsi="Segoe UI" w:cs="Segoe UI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426CF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426CF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426CF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426CF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426CF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426CF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426CF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426C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426CF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426CF"/>
    <w:pPr>
      <w:spacing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426CF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426CF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426CF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C426CF"/>
    <w:pPr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426CF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426CF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426CF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C426CF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426CF"/>
    <w:pPr>
      <w:spacing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426CF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426CF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C426C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426CF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426CF"/>
    <w:pPr>
      <w:spacing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426CF"/>
    <w:rPr>
      <w:rFonts w:ascii="Consolas" w:hAnsi="Consolas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D847EB"/>
    <w:pPr>
      <w:spacing w:before="240" w:after="0" w:line="259" w:lineRule="auto"/>
      <w:outlineLvl w:val="9"/>
    </w:pPr>
    <w:rPr>
      <w:color w:val="830F0E" w:themeColor="accent1" w:themeShade="BF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D867C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867C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867C0"/>
    <w:rPr>
      <w:color w:val="58C1BA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76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microsoft.com/office/2020/10/relationships/intelligence" Target="intelligence2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iera\AppData\Roaming\Microsoft\Templates\Ion%20design%20(blank).dotx" TargetMode="External"/></Relationships>
</file>

<file path=word/theme/theme1.xml><?xml version="1.0" encoding="utf-8"?>
<a:theme xmlns:a="http://schemas.openxmlformats.org/drawingml/2006/main" name="Ion">
  <a:themeElements>
    <a:clrScheme name="Ion">
      <a:dk1>
        <a:sysClr val="windowText" lastClr="000000"/>
      </a:dk1>
      <a:lt1>
        <a:sysClr val="window" lastClr="FFFFFF"/>
      </a:lt1>
      <a:dk2>
        <a:srgbClr val="1E5155"/>
      </a:dk2>
      <a:lt2>
        <a:srgbClr val="EBEBEB"/>
      </a:lt2>
      <a:accent1>
        <a:srgbClr val="B01513"/>
      </a:accent1>
      <a:accent2>
        <a:srgbClr val="EA6312"/>
      </a:accent2>
      <a:accent3>
        <a:srgbClr val="E6B729"/>
      </a:accent3>
      <a:accent4>
        <a:srgbClr val="6AAC90"/>
      </a:accent4>
      <a:accent5>
        <a:srgbClr val="54849A"/>
      </a:accent5>
      <a:accent6>
        <a:srgbClr val="9E5E9B"/>
      </a:accent6>
      <a:hlink>
        <a:srgbClr val="58C1BA"/>
      </a:hlink>
      <a:folHlink>
        <a:srgbClr val="9DFFCB"/>
      </a:folHlink>
    </a:clrScheme>
    <a:fontScheme name="I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6a49879a-1a56-4004-9c96-ebb7d4248ad1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CCA9308F39AB74C9C20FB139445CC3A" ma:contentTypeVersion="14" ma:contentTypeDescription="Create a new document." ma:contentTypeScope="" ma:versionID="20dadce11a8a5db73910bb25347cbd08">
  <xsd:schema xmlns:xsd="http://www.w3.org/2001/XMLSchema" xmlns:xs="http://www.w3.org/2001/XMLSchema" xmlns:p="http://schemas.microsoft.com/office/2006/metadata/properties" xmlns:ns3="6a49879a-1a56-4004-9c96-ebb7d4248ad1" xmlns:ns4="2dddf9d7-3725-4886-b61e-ee0b0789eff4" targetNamespace="http://schemas.microsoft.com/office/2006/metadata/properties" ma:root="true" ma:fieldsID="f6f5a8f799e19f8240aae3abe9a22069" ns3:_="" ns4:_="">
    <xsd:import namespace="6a49879a-1a56-4004-9c96-ebb7d4248ad1"/>
    <xsd:import namespace="2dddf9d7-3725-4886-b61e-ee0b0789eff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49879a-1a56-4004-9c96-ebb7d4248ad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dddf9d7-3725-4886-b61e-ee0b0789eff4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93EA450-910F-4BBA-835D-7FBC950A68AA}">
  <ds:schemaRefs>
    <ds:schemaRef ds:uri="http://schemas.microsoft.com/office/2006/metadata/properties"/>
    <ds:schemaRef ds:uri="http://schemas.microsoft.com/office/infopath/2007/PartnerControls"/>
    <ds:schemaRef ds:uri="6a49879a-1a56-4004-9c96-ebb7d4248ad1"/>
  </ds:schemaRefs>
</ds:datastoreItem>
</file>

<file path=customXml/itemProps2.xml><?xml version="1.0" encoding="utf-8"?>
<ds:datastoreItem xmlns:ds="http://schemas.openxmlformats.org/officeDocument/2006/customXml" ds:itemID="{4B095639-3234-4E12-A987-D5A10E7683B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CBF3701-EC70-431B-A1E4-C8D93BB45E4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a49879a-1a56-4004-9c96-ebb7d4248ad1"/>
    <ds:schemaRef ds:uri="2dddf9d7-3725-4886-b61e-ee0b0789eff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373580F-01AB-40F3-85FA-B84A30514CB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Ion design (blank)</Template>
  <TotalTime>2</TotalTime>
  <Pages>1</Pages>
  <Words>741</Words>
  <Characters>4229</Characters>
  <Application>Microsoft Office Word</Application>
  <DocSecurity>0</DocSecurity>
  <Lines>35</Lines>
  <Paragraphs>9</Paragraphs>
  <ScaleCrop>false</ScaleCrop>
  <Company/>
  <LinksUpToDate>false</LinksUpToDate>
  <CharactersWithSpaces>4961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Kieran Hicks</dc:creator>
  <cp:lastModifiedBy>DANIEL Dave M</cp:lastModifiedBy>
  <cp:revision>51</cp:revision>
  <dcterms:created xsi:type="dcterms:W3CDTF">2023-05-17T18:17:00Z</dcterms:created>
  <dcterms:modified xsi:type="dcterms:W3CDTF">2023-05-19T12:18:00Z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0x010100DCCA9308F39AB74C9C20FB139445CC3A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  <property fmtid="{D5CDD505-2E9C-101B-9397-08002B2CF9AE}" pid="8" name="MSIP_Label_b7505dff-df8c-4e2b-8546-36ae601cc8c4_Enabled">
    <vt:lpwstr>true</vt:lpwstr>
  </property>
  <property fmtid="{D5CDD505-2E9C-101B-9397-08002B2CF9AE}" pid="9" name="MSIP_Label_b7505dff-df8c-4e2b-8546-36ae601cc8c4_SetDate">
    <vt:lpwstr>2023-05-17T18:17:13Z</vt:lpwstr>
  </property>
  <property fmtid="{D5CDD505-2E9C-101B-9397-08002B2CF9AE}" pid="10" name="MSIP_Label_b7505dff-df8c-4e2b-8546-36ae601cc8c4_Method">
    <vt:lpwstr>Privileged</vt:lpwstr>
  </property>
  <property fmtid="{D5CDD505-2E9C-101B-9397-08002B2CF9AE}" pid="11" name="MSIP_Label_b7505dff-df8c-4e2b-8546-36ae601cc8c4_Name">
    <vt:lpwstr>Public_0</vt:lpwstr>
  </property>
  <property fmtid="{D5CDD505-2E9C-101B-9397-08002B2CF9AE}" pid="12" name="MSIP_Label_b7505dff-df8c-4e2b-8546-36ae601cc8c4_SiteId">
    <vt:lpwstr>57af78f2-c87d-4466-b7bb-6b6cc99ed124</vt:lpwstr>
  </property>
  <property fmtid="{D5CDD505-2E9C-101B-9397-08002B2CF9AE}" pid="13" name="MSIP_Label_b7505dff-df8c-4e2b-8546-36ae601cc8c4_ActionId">
    <vt:lpwstr>3a4f6b05-0ad7-4189-a3e3-4243f04eb8b1</vt:lpwstr>
  </property>
  <property fmtid="{D5CDD505-2E9C-101B-9397-08002B2CF9AE}" pid="14" name="MSIP_Label_b7505dff-df8c-4e2b-8546-36ae601cc8c4_ContentBits">
    <vt:lpwstr>0</vt:lpwstr>
  </property>
</Properties>
</file>